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FA34" w14:textId="598D40E5" w:rsidR="0085257A" w:rsidRPr="00B90E27" w:rsidRDefault="005A05E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D62BA7">
        <w:rPr>
          <w:rFonts w:ascii="Times New Roman" w:hAnsi="Times New Roman"/>
        </w:rPr>
        <w:t>Blood Bank</w:t>
      </w:r>
      <w:r>
        <w:rPr>
          <w:rFonts w:ascii="Times New Roman" w:hAnsi="Times New Roman"/>
        </w:rPr>
        <w:fldChar w:fldCharType="end"/>
      </w:r>
    </w:p>
    <w:p w14:paraId="2AA68318" w14:textId="77777777" w:rsidR="0085257A" w:rsidRPr="00B90E27" w:rsidRDefault="005A05E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14:paraId="51000044" w14:textId="77777777"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14:paraId="081714A9" w14:textId="55EAFEB6"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1.</w:t>
      </w:r>
      <w:r w:rsidR="003F4979">
        <w:rPr>
          <w:rFonts w:ascii="Times New Roman" w:hAnsi="Times New Roman"/>
          <w:sz w:val="28"/>
        </w:rPr>
        <w:t>2</w:t>
      </w:r>
    </w:p>
    <w:p w14:paraId="788056B5" w14:textId="77777777"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14:paraId="6E8B4A3F" w14:textId="77777777" w:rsidR="0085257A" w:rsidRPr="00B90E27" w:rsidRDefault="0085257A"/>
    <w:p w14:paraId="70AC53B0" w14:textId="77777777"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E136A12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 w14:paraId="56C9F100" w14:textId="77777777">
        <w:tc>
          <w:tcPr>
            <w:tcW w:w="2304" w:type="dxa"/>
          </w:tcPr>
          <w:p w14:paraId="69D8F400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3159E6F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F6BDA86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7AB041F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 w14:paraId="6F55CAB1" w14:textId="77777777">
        <w:tc>
          <w:tcPr>
            <w:tcW w:w="2304" w:type="dxa"/>
          </w:tcPr>
          <w:p w14:paraId="1C2F81BE" w14:textId="2CBCC1F5" w:rsidR="0085257A" w:rsidRPr="00B90E27" w:rsidRDefault="00681BFB">
            <w:pPr>
              <w:pStyle w:val="Tabletext"/>
            </w:pPr>
            <w:r>
              <w:t>21/03/2018</w:t>
            </w:r>
          </w:p>
        </w:tc>
        <w:tc>
          <w:tcPr>
            <w:tcW w:w="1152" w:type="dxa"/>
          </w:tcPr>
          <w:p w14:paraId="65910959" w14:textId="1CBE13A3" w:rsidR="0085257A" w:rsidRPr="00B90E27" w:rsidRDefault="00681BF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820856F" w14:textId="161D428B" w:rsidR="0085257A" w:rsidRPr="00B90E27" w:rsidRDefault="00C80200">
            <w:pPr>
              <w:pStyle w:val="Tabletext"/>
            </w:pPr>
            <w:r>
              <w:t>Preliminary version of the system</w:t>
            </w:r>
          </w:p>
        </w:tc>
        <w:tc>
          <w:tcPr>
            <w:tcW w:w="2304" w:type="dxa"/>
          </w:tcPr>
          <w:p w14:paraId="62ABAE97" w14:textId="7EFE88DC" w:rsidR="0085257A" w:rsidRPr="00B90E27" w:rsidRDefault="00681BFB">
            <w:pPr>
              <w:pStyle w:val="Tabletext"/>
            </w:pPr>
            <w:r>
              <w:t>Dănilă Vlad-Mihai</w:t>
            </w:r>
          </w:p>
        </w:tc>
      </w:tr>
      <w:tr w:rsidR="0085257A" w:rsidRPr="00B90E27" w14:paraId="4E584288" w14:textId="77777777">
        <w:tc>
          <w:tcPr>
            <w:tcW w:w="2304" w:type="dxa"/>
          </w:tcPr>
          <w:p w14:paraId="494DE176" w14:textId="7E6ED7C3" w:rsidR="0085257A" w:rsidRPr="00B90E27" w:rsidRDefault="003F4979">
            <w:pPr>
              <w:pStyle w:val="Tabletext"/>
            </w:pPr>
            <w:r>
              <w:t>22/04/2018</w:t>
            </w:r>
          </w:p>
        </w:tc>
        <w:tc>
          <w:tcPr>
            <w:tcW w:w="1152" w:type="dxa"/>
          </w:tcPr>
          <w:p w14:paraId="4BCF3AC4" w14:textId="39C50AE0" w:rsidR="0085257A" w:rsidRPr="00B90E27" w:rsidRDefault="003F4979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680E554E" w14:textId="11123343" w:rsidR="0085257A" w:rsidRPr="00B90E27" w:rsidRDefault="003F4979">
            <w:pPr>
              <w:pStyle w:val="Tabletext"/>
            </w:pPr>
            <w:r>
              <w:t>List of stakeholders improved</w:t>
            </w:r>
          </w:p>
        </w:tc>
        <w:tc>
          <w:tcPr>
            <w:tcW w:w="2304" w:type="dxa"/>
          </w:tcPr>
          <w:p w14:paraId="08EB84F4" w14:textId="5CB301FE" w:rsidR="0085257A" w:rsidRPr="00B90E27" w:rsidRDefault="003F4979">
            <w:pPr>
              <w:pStyle w:val="Tabletext"/>
            </w:pPr>
            <w:r>
              <w:t>Dănilă Vlad-Mihai</w:t>
            </w:r>
          </w:p>
        </w:tc>
      </w:tr>
      <w:tr w:rsidR="0085257A" w:rsidRPr="00B90E27" w14:paraId="402844C6" w14:textId="77777777">
        <w:tc>
          <w:tcPr>
            <w:tcW w:w="2304" w:type="dxa"/>
          </w:tcPr>
          <w:p w14:paraId="2AFD3698" w14:textId="42832C78" w:rsidR="0085257A" w:rsidRPr="00B90E27" w:rsidRDefault="003F4979">
            <w:pPr>
              <w:pStyle w:val="Tabletext"/>
            </w:pPr>
            <w:r>
              <w:t>14/05/2018</w:t>
            </w:r>
          </w:p>
        </w:tc>
        <w:tc>
          <w:tcPr>
            <w:tcW w:w="1152" w:type="dxa"/>
          </w:tcPr>
          <w:p w14:paraId="4F24413B" w14:textId="54224C02" w:rsidR="0085257A" w:rsidRPr="00B90E27" w:rsidRDefault="003F4979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3CE7505F" w14:textId="416C0A89" w:rsidR="0085257A" w:rsidRPr="00B90E27" w:rsidRDefault="003F4979" w:rsidP="003F4979">
            <w:pPr>
              <w:pStyle w:val="Tabletext"/>
              <w:tabs>
                <w:tab w:val="left" w:pos="924"/>
              </w:tabs>
              <w:jc w:val="both"/>
            </w:pPr>
            <w:r>
              <w:t>Updated user requirements and product environment</w:t>
            </w:r>
          </w:p>
        </w:tc>
        <w:tc>
          <w:tcPr>
            <w:tcW w:w="2304" w:type="dxa"/>
          </w:tcPr>
          <w:p w14:paraId="1103217C" w14:textId="16AEC9BF" w:rsidR="0085257A" w:rsidRPr="00B90E27" w:rsidRDefault="003F4979">
            <w:pPr>
              <w:pStyle w:val="Tabletext"/>
            </w:pPr>
            <w:r>
              <w:t>Dănilă Vlad-Mihai</w:t>
            </w:r>
          </w:p>
        </w:tc>
      </w:tr>
      <w:tr w:rsidR="0085257A" w:rsidRPr="00B90E27" w14:paraId="48C81CFF" w14:textId="77777777">
        <w:tc>
          <w:tcPr>
            <w:tcW w:w="2304" w:type="dxa"/>
          </w:tcPr>
          <w:p w14:paraId="63E338A5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1F00EE2E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01BE2532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76A59167" w14:textId="77777777" w:rsidR="0085257A" w:rsidRPr="00B90E27" w:rsidRDefault="0085257A">
            <w:pPr>
              <w:pStyle w:val="Tabletext"/>
            </w:pPr>
          </w:p>
        </w:tc>
      </w:tr>
    </w:tbl>
    <w:p w14:paraId="400D47DD" w14:textId="77777777" w:rsidR="0085257A" w:rsidRPr="00B90E27" w:rsidRDefault="0085257A"/>
    <w:p w14:paraId="588AD255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14:paraId="60B3FA0B" w14:textId="277E0247" w:rsidR="006C5FBF" w:rsidRPr="00ED0700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EC3F7B">
        <w:rPr>
          <w:noProof/>
        </w:rPr>
        <w:t>4</w:t>
      </w:r>
      <w:r w:rsidR="006C5FBF">
        <w:rPr>
          <w:noProof/>
        </w:rPr>
        <w:fldChar w:fldCharType="end"/>
      </w:r>
    </w:p>
    <w:p w14:paraId="738C58CD" w14:textId="766E75FA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4</w:t>
      </w:r>
      <w:r>
        <w:rPr>
          <w:noProof/>
        </w:rPr>
        <w:fldChar w:fldCharType="end"/>
      </w:r>
    </w:p>
    <w:p w14:paraId="6A37A462" w14:textId="4E52EE10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4</w:t>
      </w:r>
      <w:r>
        <w:rPr>
          <w:noProof/>
        </w:rPr>
        <w:fldChar w:fldCharType="end"/>
      </w:r>
    </w:p>
    <w:p w14:paraId="73AA43CD" w14:textId="7C5E4A89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4</w:t>
      </w:r>
      <w:r>
        <w:rPr>
          <w:noProof/>
        </w:rPr>
        <w:fldChar w:fldCharType="end"/>
      </w:r>
    </w:p>
    <w:p w14:paraId="65F80781" w14:textId="6AA994E4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4</w:t>
      </w:r>
      <w:r>
        <w:rPr>
          <w:noProof/>
        </w:rPr>
        <w:fldChar w:fldCharType="end"/>
      </w:r>
    </w:p>
    <w:p w14:paraId="7744DFC3" w14:textId="5813020D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4</w:t>
      </w:r>
      <w:r>
        <w:rPr>
          <w:noProof/>
        </w:rPr>
        <w:fldChar w:fldCharType="end"/>
      </w:r>
    </w:p>
    <w:p w14:paraId="28493E5E" w14:textId="5327C655" w:rsidR="006C5FBF" w:rsidRPr="00ED0700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4</w:t>
      </w:r>
      <w:r>
        <w:rPr>
          <w:noProof/>
        </w:rPr>
        <w:fldChar w:fldCharType="end"/>
      </w:r>
    </w:p>
    <w:p w14:paraId="1CEA5FD0" w14:textId="2187D3DD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4</w:t>
      </w:r>
      <w:r>
        <w:rPr>
          <w:noProof/>
        </w:rPr>
        <w:fldChar w:fldCharType="end"/>
      </w:r>
    </w:p>
    <w:p w14:paraId="666A62DC" w14:textId="4FF2DA7E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5</w:t>
      </w:r>
      <w:r>
        <w:rPr>
          <w:noProof/>
        </w:rPr>
        <w:fldChar w:fldCharType="end"/>
      </w:r>
    </w:p>
    <w:p w14:paraId="1A5F89E2" w14:textId="63EF5BFA" w:rsidR="006C5FBF" w:rsidRPr="00ED0700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5</w:t>
      </w:r>
      <w:r>
        <w:rPr>
          <w:noProof/>
        </w:rPr>
        <w:fldChar w:fldCharType="end"/>
      </w:r>
    </w:p>
    <w:p w14:paraId="5E397585" w14:textId="0BD429BC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5</w:t>
      </w:r>
      <w:r>
        <w:rPr>
          <w:noProof/>
        </w:rPr>
        <w:fldChar w:fldCharType="end"/>
      </w:r>
    </w:p>
    <w:p w14:paraId="5D5E6806" w14:textId="0E2D23A3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5</w:t>
      </w:r>
      <w:r>
        <w:rPr>
          <w:noProof/>
        </w:rPr>
        <w:fldChar w:fldCharType="end"/>
      </w:r>
    </w:p>
    <w:p w14:paraId="09C99FED" w14:textId="0DE4995F" w:rsidR="006C5FBF" w:rsidRPr="00ED070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6</w:t>
      </w:r>
      <w:r>
        <w:rPr>
          <w:noProof/>
        </w:rPr>
        <w:fldChar w:fldCharType="end"/>
      </w:r>
    </w:p>
    <w:p w14:paraId="1708F03C" w14:textId="4648C234" w:rsidR="006C5FBF" w:rsidRPr="00ED0700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ED070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 w:rsidR="00EC3F7B">
        <w:rPr>
          <w:noProof/>
        </w:rPr>
        <w:t>6</w:t>
      </w:r>
      <w:r>
        <w:rPr>
          <w:noProof/>
        </w:rPr>
        <w:fldChar w:fldCharType="end"/>
      </w:r>
    </w:p>
    <w:p w14:paraId="4CF4FCEC" w14:textId="77777777"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5A05E2">
        <w:lastRenderedPageBreak/>
        <w:fldChar w:fldCharType="begin"/>
      </w:r>
      <w:r w:rsidR="005A05E2">
        <w:instrText xml:space="preserve"> TITLE  \* MERGEFORMAT </w:instrText>
      </w:r>
      <w:r w:rsidR="005A05E2"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5A05E2">
        <w:rPr>
          <w:rFonts w:ascii="Times New Roman" w:hAnsi="Times New Roman"/>
        </w:rPr>
        <w:fldChar w:fldCharType="end"/>
      </w:r>
    </w:p>
    <w:p w14:paraId="0B16B343" w14:textId="53A19EA2" w:rsidR="00B70182" w:rsidRPr="00CF2D62" w:rsidRDefault="0085257A" w:rsidP="00B70182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647F91D2" w14:textId="1B47CC32"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14:paraId="2A357BDE" w14:textId="237099D8" w:rsidR="00B70182" w:rsidRPr="00B70182" w:rsidRDefault="00B70182" w:rsidP="00A81F4B">
      <w:pPr>
        <w:pStyle w:val="InfoBlue"/>
      </w:pPr>
      <w:bookmarkStart w:id="8" w:name="_Toc456598588"/>
      <w:bookmarkStart w:id="9" w:name="_Toc456600919"/>
      <w:bookmarkStart w:id="10" w:name="_Toc316556902"/>
      <w:r>
        <w:tab/>
      </w:r>
      <w:r w:rsidRPr="00B70182">
        <w:t xml:space="preserve">The purpose of this document is to </w:t>
      </w:r>
      <w:r w:rsidR="00A81F4B">
        <w:t>outline</w:t>
      </w:r>
      <w:r w:rsidRPr="00B70182">
        <w:t xml:space="preserve"> high-level needs and features of the Blood Bank application. It focuses on the stakeholders and target users</w:t>
      </w:r>
      <w:r w:rsidR="00A81F4B">
        <w:t xml:space="preserve"> roles and importance</w:t>
      </w:r>
      <w:r w:rsidRPr="00B70182">
        <w:t xml:space="preserve">. The </w:t>
      </w:r>
      <w:r w:rsidR="00A81F4B">
        <w:t>way in which the</w:t>
      </w:r>
      <w:r w:rsidRPr="00B70182">
        <w:t xml:space="preserve"> Blood Bank fulfills these </w:t>
      </w:r>
      <w:proofErr w:type="spellStart"/>
      <w:r w:rsidR="00A81F4B">
        <w:t>aspectes</w:t>
      </w:r>
      <w:proofErr w:type="spellEnd"/>
      <w:r w:rsidRPr="00B70182">
        <w:t xml:space="preserve"> are </w:t>
      </w:r>
      <w:r w:rsidR="00D81443">
        <w:t>underlined</w:t>
      </w:r>
      <w:r w:rsidRPr="00B70182">
        <w:t xml:space="preserve"> in the use-case and supplementary specifications.</w:t>
      </w:r>
    </w:p>
    <w:p w14:paraId="55EBEB5F" w14:textId="6DA5478B" w:rsidR="0085257A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14:paraId="7D3B7FD9" w14:textId="28FB5F58" w:rsidR="00CF2D62" w:rsidRDefault="00546F43" w:rsidP="00546F43">
      <w:r>
        <w:tab/>
        <w:t xml:space="preserve">This Vision Document </w:t>
      </w:r>
      <w:r w:rsidR="00CF2D62">
        <w:t>is designed for</w:t>
      </w:r>
      <w:r>
        <w:t xml:space="preserve"> the Blood Bank System (BBS), which will be developed </w:t>
      </w:r>
      <w:r w:rsidR="00D81443">
        <w:t>as a desktop application.</w:t>
      </w:r>
      <w:r w:rsidR="00CF2D62">
        <w:t xml:space="preserve"> The (BBS) acts as an important role in saving life of human beings which is also its main aim. </w:t>
      </w:r>
      <w:r w:rsidR="00D81443">
        <w:tab/>
      </w:r>
      <w:r w:rsidR="00CF2D62">
        <w:t>The system will allow users to register and view information about registered blood donors such as name, address, medical information</w:t>
      </w:r>
      <w:r w:rsidR="00D81443">
        <w:t xml:space="preserve"> or blood group. Depending on the type of user that is logged in, additional features will be provided.</w:t>
      </w:r>
    </w:p>
    <w:p w14:paraId="3C25C628" w14:textId="77777777" w:rsidR="00CF2D62" w:rsidRDefault="00CF2D62" w:rsidP="00546F43"/>
    <w:p w14:paraId="72CA1A07" w14:textId="7A4F9260" w:rsidR="0085257A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14:paraId="6927F274" w14:textId="3F64D6B1" w:rsidR="00C80200" w:rsidRDefault="00CF2D62" w:rsidP="00CF2D62">
      <w:r>
        <w:tab/>
        <w:t>BBS -  Blood Bank System</w:t>
      </w:r>
    </w:p>
    <w:p w14:paraId="1FDD3744" w14:textId="1246AE33" w:rsidR="00C80200" w:rsidRDefault="00C80200" w:rsidP="00CF2D62">
      <w:pPr>
        <w:rPr>
          <w:i/>
        </w:rPr>
      </w:pPr>
      <w:r>
        <w:tab/>
      </w:r>
      <w:r w:rsidRPr="00C80200">
        <w:rPr>
          <w:i/>
        </w:rPr>
        <w:t>*Note: Glossary may contain additional information</w:t>
      </w:r>
    </w:p>
    <w:p w14:paraId="3C9583F7" w14:textId="77777777" w:rsidR="00C80200" w:rsidRPr="00C80200" w:rsidRDefault="00C80200" w:rsidP="00CF2D62"/>
    <w:p w14:paraId="3CB087F7" w14:textId="4EF45F5D" w:rsidR="0085257A" w:rsidRDefault="0085257A">
      <w:pPr>
        <w:pStyle w:val="Heading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14:paraId="0FFB5B50" w14:textId="783ECA6E" w:rsidR="00C80200" w:rsidRPr="00C80200" w:rsidRDefault="00C80200" w:rsidP="00C80200">
      <w:r>
        <w:tab/>
        <w:t xml:space="preserve">1.  </w:t>
      </w:r>
      <w:hyperlink r:id="rId9" w:history="1">
        <w:r w:rsidR="00D81443">
          <w:rPr>
            <w:rStyle w:val="Hyperlink"/>
          </w:rPr>
          <w:t>Blood Bank project requirement</w:t>
        </w:r>
      </w:hyperlink>
    </w:p>
    <w:p w14:paraId="1575A4AC" w14:textId="5F33870F" w:rsidR="0085257A" w:rsidRPr="00B90E27" w:rsidRDefault="0085257A">
      <w:pPr>
        <w:pStyle w:val="Heading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316556905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14:paraId="408F34FC" w14:textId="4F1E09B9" w:rsidR="00C80200" w:rsidRDefault="00C80200" w:rsidP="00A81F4B">
      <w:pPr>
        <w:pStyle w:val="InfoBlue"/>
      </w:pPr>
      <w:r>
        <w:t>The Vision document further comprises:</w:t>
      </w:r>
    </w:p>
    <w:p w14:paraId="4E67E29C" w14:textId="4CCA35B9" w:rsidR="00C80200" w:rsidRDefault="00C80200" w:rsidP="00C80200">
      <w:pPr>
        <w:pStyle w:val="BodyText"/>
        <w:numPr>
          <w:ilvl w:val="0"/>
          <w:numId w:val="31"/>
        </w:numPr>
      </w:pPr>
      <w:r>
        <w:t>Problems solved by this project</w:t>
      </w:r>
    </w:p>
    <w:p w14:paraId="047BE103" w14:textId="12ACF28B" w:rsidR="00C80200" w:rsidRDefault="00C80200" w:rsidP="00C80200">
      <w:pPr>
        <w:pStyle w:val="BodyText"/>
        <w:numPr>
          <w:ilvl w:val="0"/>
          <w:numId w:val="31"/>
        </w:numPr>
      </w:pPr>
      <w:r>
        <w:t>The intended position in the marketplace</w:t>
      </w:r>
    </w:p>
    <w:p w14:paraId="0FE1872E" w14:textId="0D77DC21" w:rsidR="00C80200" w:rsidRDefault="00C80200" w:rsidP="00C80200">
      <w:pPr>
        <w:pStyle w:val="BodyText"/>
        <w:numPr>
          <w:ilvl w:val="0"/>
          <w:numId w:val="31"/>
        </w:numPr>
      </w:pPr>
      <w:r>
        <w:t>S</w:t>
      </w:r>
      <w:r w:rsidRPr="00B90E27">
        <w:t>takeholders and users involved</w:t>
      </w:r>
    </w:p>
    <w:p w14:paraId="4A449A61" w14:textId="688982AA" w:rsidR="00C80200" w:rsidRDefault="00E65CD5" w:rsidP="00C80200">
      <w:pPr>
        <w:pStyle w:val="BodyText"/>
        <w:numPr>
          <w:ilvl w:val="0"/>
          <w:numId w:val="31"/>
        </w:numPr>
      </w:pPr>
      <w:r>
        <w:t xml:space="preserve">Details of the targeted user working environment </w:t>
      </w:r>
    </w:p>
    <w:p w14:paraId="45E51EA5" w14:textId="774C8488" w:rsidR="00E65CD5" w:rsidRPr="00C80200" w:rsidRDefault="00E65CD5" w:rsidP="00E65CD5">
      <w:pPr>
        <w:pStyle w:val="BodyText"/>
        <w:numPr>
          <w:ilvl w:val="0"/>
          <w:numId w:val="31"/>
        </w:numPr>
      </w:pPr>
      <w:r>
        <w:t>Product requirements</w:t>
      </w:r>
    </w:p>
    <w:p w14:paraId="3F11B6D7" w14:textId="417EB763" w:rsidR="0085257A" w:rsidRPr="00B90E27" w:rsidRDefault="0085257A">
      <w:pPr>
        <w:pStyle w:val="Heading1"/>
        <w:rPr>
          <w:rFonts w:ascii="Times New Roman" w:hAnsi="Times New Roman"/>
        </w:rPr>
      </w:pPr>
      <w:bookmarkStart w:id="20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0"/>
    </w:p>
    <w:p w14:paraId="0BA45C60" w14:textId="199E1CF2" w:rsidR="0085257A" w:rsidRPr="00172FFA" w:rsidRDefault="0085257A" w:rsidP="00B70182">
      <w:pPr>
        <w:pStyle w:val="Heading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7C8519CF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B78929C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9D4C4E" w14:textId="016AE86D" w:rsidR="0085257A" w:rsidRPr="00B90E27" w:rsidRDefault="00E65CD5" w:rsidP="00A81F4B">
            <w:pPr>
              <w:pStyle w:val="InfoBlue"/>
            </w:pPr>
            <w:r>
              <w:t>Long time required to find blood donors</w:t>
            </w:r>
          </w:p>
        </w:tc>
      </w:tr>
      <w:tr w:rsidR="0085257A" w:rsidRPr="00B90E27" w14:paraId="3D8450E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93C135C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BF7F53" w14:textId="0F167C92" w:rsidR="0085257A" w:rsidRPr="00B90E27" w:rsidRDefault="00E65CD5" w:rsidP="00A81F4B">
            <w:pPr>
              <w:pStyle w:val="InfoBlue"/>
            </w:pPr>
            <w:r>
              <w:t>Any person in need of a blood transfusion</w:t>
            </w:r>
            <w:r w:rsidR="00075659">
              <w:t xml:space="preserve"> </w:t>
            </w:r>
            <w:r w:rsidR="00902A68">
              <w:t>or willing to be a blood donor</w:t>
            </w:r>
          </w:p>
        </w:tc>
      </w:tr>
      <w:tr w:rsidR="0085257A" w:rsidRPr="00B90E27" w14:paraId="677A508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202E72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A2894F" w14:textId="1128ACBF" w:rsidR="0085257A" w:rsidRPr="00B90E27" w:rsidRDefault="004C3E42" w:rsidP="00A81F4B">
            <w:pPr>
              <w:pStyle w:val="InfoBlue"/>
            </w:pPr>
            <w:r>
              <w:t>Wasting vital irretrievable time in emergency situations</w:t>
            </w:r>
          </w:p>
        </w:tc>
      </w:tr>
      <w:tr w:rsidR="0085257A" w:rsidRPr="00B90E27" w14:paraId="02E09322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A7000B1" w14:textId="77777777"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D7623E" w14:textId="7DD08805" w:rsidR="0085257A" w:rsidRPr="00B90E27" w:rsidRDefault="004C3E42" w:rsidP="00A81F4B">
            <w:pPr>
              <w:pStyle w:val="InfoBlue"/>
            </w:pPr>
            <w:r>
              <w:t>A simple</w:t>
            </w:r>
            <w:r w:rsidR="00D81443">
              <w:t xml:space="preserve"> </w:t>
            </w:r>
            <w:r>
              <w:t xml:space="preserve">application that provide </w:t>
            </w:r>
            <w:r w:rsidR="00D81443">
              <w:t>useful</w:t>
            </w:r>
            <w:r>
              <w:t xml:space="preserve"> information and can be easily used. The product would provide fast access to the area of interest, significantly decreasing the time required to completely accomplish a blood transfusion.</w:t>
            </w:r>
          </w:p>
        </w:tc>
      </w:tr>
    </w:tbl>
    <w:p w14:paraId="7C793213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B90E27">
        <w:rPr>
          <w:rFonts w:ascii="Times New Roman" w:hAnsi="Times New Roman"/>
        </w:rPr>
        <w:t>Product Position Statement</w:t>
      </w:r>
      <w:bookmarkEnd w:id="24"/>
      <w:bookmarkEnd w:id="25"/>
      <w:bookmarkEnd w:id="26"/>
      <w:bookmarkEnd w:id="27"/>
      <w:bookmarkEnd w:id="28"/>
    </w:p>
    <w:p w14:paraId="508301FB" w14:textId="48AD30A4" w:rsidR="0085257A" w:rsidRPr="00B90E27" w:rsidRDefault="0085257A" w:rsidP="00A81F4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 w14:paraId="11A9166A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EFED7F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B770FE2" w14:textId="099EE06D" w:rsidR="0085257A" w:rsidRPr="00B90E27" w:rsidRDefault="00075659" w:rsidP="00A81F4B">
            <w:pPr>
              <w:pStyle w:val="InfoBlue"/>
            </w:pPr>
            <w:r>
              <w:t xml:space="preserve">Any person in need of a blood transfusion </w:t>
            </w:r>
            <w:r w:rsidR="00902A68">
              <w:t>or willing to be a blood donor</w:t>
            </w:r>
          </w:p>
        </w:tc>
      </w:tr>
      <w:tr w:rsidR="0085257A" w:rsidRPr="00B90E27" w14:paraId="00FC82C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ECD94A9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CCDB0E" w14:textId="0D1062DB" w:rsidR="0085257A" w:rsidRPr="00B90E27" w:rsidRDefault="002A695C" w:rsidP="00A81F4B">
            <w:pPr>
              <w:pStyle w:val="InfoBlue"/>
            </w:pPr>
            <w:r>
              <w:t>Wants to</w:t>
            </w:r>
            <w:r w:rsidR="00172FFA">
              <w:t xml:space="preserve"> save time in the context of finding compatible donor in shortest time or is willing to donate blood</w:t>
            </w:r>
          </w:p>
        </w:tc>
      </w:tr>
      <w:tr w:rsidR="0085257A" w:rsidRPr="00B90E27" w14:paraId="773B6AF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230D158" w14:textId="2F169AA8" w:rsidR="0085257A" w:rsidRPr="00B90E27" w:rsidRDefault="0085257A">
            <w:pPr>
              <w:pStyle w:val="BodyText"/>
              <w:keepNext/>
              <w:ind w:left="72"/>
            </w:pPr>
            <w:r w:rsidRPr="00B90E27">
              <w:t xml:space="preserve">The </w:t>
            </w:r>
            <w:r w:rsidR="00D81443">
              <w:t>Blood Bank System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DC15C1" w14:textId="1E5FDAB0" w:rsidR="0085257A" w:rsidRPr="00B90E27" w:rsidRDefault="0085257A" w:rsidP="00A81F4B">
            <w:pPr>
              <w:pStyle w:val="InfoBlue"/>
            </w:pPr>
            <w:r w:rsidRPr="00B90E27">
              <w:t xml:space="preserve"> is a </w:t>
            </w:r>
            <w:r w:rsidR="002A695C">
              <w:t>software application</w:t>
            </w:r>
          </w:p>
        </w:tc>
      </w:tr>
      <w:tr w:rsidR="0085257A" w:rsidRPr="00B90E27" w14:paraId="0FF9C95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D84A954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60DC8D" w14:textId="4169CA7B" w:rsidR="0085257A" w:rsidRPr="00B90E27" w:rsidRDefault="002A695C" w:rsidP="00A81F4B">
            <w:pPr>
              <w:pStyle w:val="InfoBlue"/>
            </w:pPr>
            <w:r>
              <w:t>Saves time in emergency situations by providing fast access to the right donor</w:t>
            </w:r>
          </w:p>
        </w:tc>
      </w:tr>
      <w:tr w:rsidR="0085257A" w:rsidRPr="00B90E27" w14:paraId="776ADE6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CACF5D3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5F91D9" w14:textId="216C63A1" w:rsidR="0085257A" w:rsidRPr="00B90E27" w:rsidRDefault="002A695C" w:rsidP="00A81F4B">
            <w:pPr>
              <w:pStyle w:val="InfoBlue"/>
            </w:pPr>
            <w:r>
              <w:t>Currently available methods which highly depend on random willing to donate persons</w:t>
            </w:r>
          </w:p>
        </w:tc>
      </w:tr>
      <w:tr w:rsidR="0085257A" w:rsidRPr="00B90E27" w14:paraId="331F5B3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9E36545" w14:textId="77777777"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B0DD1D" w14:textId="1454BC98" w:rsidR="0085257A" w:rsidRPr="00B90E27" w:rsidRDefault="00902A68" w:rsidP="00A81F4B">
            <w:pPr>
              <w:pStyle w:val="InfoBlue"/>
            </w:pPr>
            <w:r>
              <w:t>Provides willing donors with means of sharing medical data and needing blood persons with means of fast accessing required data</w:t>
            </w:r>
          </w:p>
        </w:tc>
      </w:tr>
    </w:tbl>
    <w:p w14:paraId="54FBBB07" w14:textId="0047D800" w:rsidR="0085257A" w:rsidRPr="00B90E27" w:rsidRDefault="0085257A" w:rsidP="00A81F4B">
      <w:pPr>
        <w:pStyle w:val="InfoBlue"/>
      </w:pPr>
    </w:p>
    <w:p w14:paraId="5842D827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29" w:name="_Toc447960005"/>
      <w:bookmarkStart w:id="30" w:name="_Toc452813581"/>
      <w:bookmarkStart w:id="31" w:name="_Toc316556909"/>
      <w:bookmarkStart w:id="32" w:name="_Toc436203381"/>
      <w:r w:rsidRPr="00B90E27">
        <w:rPr>
          <w:rFonts w:ascii="Times New Roman" w:hAnsi="Times New Roman"/>
        </w:rPr>
        <w:t>Stakeholder and User Descriptions</w:t>
      </w:r>
      <w:bookmarkEnd w:id="29"/>
      <w:bookmarkEnd w:id="30"/>
      <w:bookmarkEnd w:id="31"/>
    </w:p>
    <w:p w14:paraId="0822BEC7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3" w:name="_Toc452813583"/>
      <w:bookmarkStart w:id="34" w:name="_Toc316556910"/>
      <w:r w:rsidRPr="00B90E27">
        <w:rPr>
          <w:rFonts w:ascii="Times New Roman" w:hAnsi="Times New Roman"/>
        </w:rPr>
        <w:t>Stakeholder Summary</w:t>
      </w:r>
      <w:bookmarkEnd w:id="33"/>
      <w:bookmarkEnd w:id="34"/>
    </w:p>
    <w:p w14:paraId="37FD8E04" w14:textId="49BA005F" w:rsidR="0085257A" w:rsidRPr="00B90E27" w:rsidRDefault="0085257A" w:rsidP="00A81F4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70"/>
        <w:gridCol w:w="2430"/>
        <w:gridCol w:w="3960"/>
      </w:tblGrid>
      <w:tr w:rsidR="0085257A" w:rsidRPr="00B90E27" w14:paraId="7388EA99" w14:textId="77777777" w:rsidTr="002E0682">
        <w:tc>
          <w:tcPr>
            <w:tcW w:w="2070" w:type="dxa"/>
            <w:shd w:val="solid" w:color="000000" w:fill="FFFFFF"/>
          </w:tcPr>
          <w:p w14:paraId="153E125D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430" w:type="dxa"/>
            <w:shd w:val="solid" w:color="000000" w:fill="FFFFFF"/>
          </w:tcPr>
          <w:p w14:paraId="09532446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55A34488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14:paraId="7B62E054" w14:textId="77777777" w:rsidTr="002E0682">
        <w:tc>
          <w:tcPr>
            <w:tcW w:w="2070" w:type="dxa"/>
          </w:tcPr>
          <w:p w14:paraId="669CDD93" w14:textId="18C7B6C6" w:rsidR="0085257A" w:rsidRPr="00B90E27" w:rsidRDefault="00520671" w:rsidP="00A81F4B">
            <w:pPr>
              <w:pStyle w:val="InfoBlue"/>
            </w:pPr>
            <w:r>
              <w:t>Developer</w:t>
            </w:r>
          </w:p>
        </w:tc>
        <w:tc>
          <w:tcPr>
            <w:tcW w:w="2430" w:type="dxa"/>
          </w:tcPr>
          <w:p w14:paraId="2AED431F" w14:textId="3AC22956" w:rsidR="0085257A" w:rsidRPr="00B90E27" w:rsidRDefault="00442070" w:rsidP="00A81F4B">
            <w:pPr>
              <w:pStyle w:val="InfoBlue"/>
            </w:pPr>
            <w:r>
              <w:t>Develops</w:t>
            </w:r>
            <w:r w:rsidR="00520671">
              <w:t xml:space="preserve"> the system</w:t>
            </w:r>
          </w:p>
        </w:tc>
        <w:tc>
          <w:tcPr>
            <w:tcW w:w="3960" w:type="dxa"/>
          </w:tcPr>
          <w:p w14:paraId="161119C7" w14:textId="1D578A1D" w:rsidR="002E0682" w:rsidRDefault="00520671" w:rsidP="00A81F4B">
            <w:pPr>
              <w:pStyle w:val="InfoBlue"/>
            </w:pPr>
            <w:r>
              <w:t>-</w:t>
            </w:r>
            <w:r w:rsidR="002E0682">
              <w:t>Builds the system</w:t>
            </w:r>
            <w:r w:rsidR="00442070">
              <w:t xml:space="preserve"> according to project manager indications</w:t>
            </w:r>
          </w:p>
          <w:p w14:paraId="0BBA0BC9" w14:textId="02EAE3A7" w:rsidR="00442070" w:rsidRPr="00442070" w:rsidRDefault="002E0682" w:rsidP="00442070">
            <w:pPr>
              <w:pStyle w:val="InfoBlue"/>
            </w:pPr>
            <w:r>
              <w:t>-Tests the software</w:t>
            </w:r>
          </w:p>
        </w:tc>
      </w:tr>
      <w:tr w:rsidR="002E0682" w:rsidRPr="00B90E27" w14:paraId="1084E54D" w14:textId="77777777" w:rsidTr="002E0682">
        <w:tc>
          <w:tcPr>
            <w:tcW w:w="2070" w:type="dxa"/>
          </w:tcPr>
          <w:p w14:paraId="25AA9BD6" w14:textId="1F6DCE7F" w:rsidR="002E0682" w:rsidRDefault="00A81F4B" w:rsidP="00A81F4B">
            <w:pPr>
              <w:pStyle w:val="InfoBlue"/>
            </w:pPr>
            <w:r>
              <w:t xml:space="preserve">Project </w:t>
            </w:r>
            <w:r w:rsidR="002E0682">
              <w:t>Manager</w:t>
            </w:r>
          </w:p>
        </w:tc>
        <w:tc>
          <w:tcPr>
            <w:tcW w:w="2430" w:type="dxa"/>
          </w:tcPr>
          <w:p w14:paraId="1D293A49" w14:textId="01CFCDDE" w:rsidR="002E0682" w:rsidRDefault="002E0682" w:rsidP="00A81F4B">
            <w:pPr>
              <w:pStyle w:val="InfoBlue"/>
            </w:pPr>
            <w:r>
              <w:t>Coordinates the software developers</w:t>
            </w:r>
          </w:p>
        </w:tc>
        <w:tc>
          <w:tcPr>
            <w:tcW w:w="3960" w:type="dxa"/>
          </w:tcPr>
          <w:p w14:paraId="51ADB851" w14:textId="4CF893D7" w:rsidR="002E0682" w:rsidRDefault="002E0682" w:rsidP="00A81F4B">
            <w:pPr>
              <w:pStyle w:val="InfoBlue"/>
            </w:pPr>
            <w:r>
              <w:t>-Distributes responsibilities, managing developers</w:t>
            </w:r>
          </w:p>
        </w:tc>
      </w:tr>
      <w:tr w:rsidR="002E0682" w:rsidRPr="00B90E27" w14:paraId="4388D02E" w14:textId="77777777" w:rsidTr="002E0682">
        <w:tc>
          <w:tcPr>
            <w:tcW w:w="2070" w:type="dxa"/>
          </w:tcPr>
          <w:p w14:paraId="555D87B3" w14:textId="7E93D736" w:rsidR="002E0682" w:rsidRDefault="002E0682" w:rsidP="00A81F4B">
            <w:pPr>
              <w:pStyle w:val="InfoBlue"/>
            </w:pPr>
            <w:r>
              <w:t>Administrator</w:t>
            </w:r>
          </w:p>
        </w:tc>
        <w:tc>
          <w:tcPr>
            <w:tcW w:w="2430" w:type="dxa"/>
          </w:tcPr>
          <w:p w14:paraId="002BB7DF" w14:textId="20D9E72C" w:rsidR="002E0682" w:rsidRDefault="002E0682" w:rsidP="00A81F4B">
            <w:pPr>
              <w:pStyle w:val="InfoBlue"/>
            </w:pPr>
            <w:r>
              <w:t>Makes sure the software works accordingly</w:t>
            </w:r>
          </w:p>
        </w:tc>
        <w:tc>
          <w:tcPr>
            <w:tcW w:w="3960" w:type="dxa"/>
          </w:tcPr>
          <w:p w14:paraId="28399152" w14:textId="4B214A5C" w:rsidR="002E0682" w:rsidRDefault="002E0682" w:rsidP="00A81F4B">
            <w:pPr>
              <w:pStyle w:val="InfoBlue"/>
            </w:pPr>
            <w:r>
              <w:t>-</w:t>
            </w:r>
            <w:r w:rsidR="00442070">
              <w:t xml:space="preserve"> Ensures system’s maintainability</w:t>
            </w:r>
          </w:p>
        </w:tc>
      </w:tr>
      <w:tr w:rsidR="00442070" w:rsidRPr="00B90E27" w14:paraId="7EDA6D59" w14:textId="77777777" w:rsidTr="002E0682">
        <w:tc>
          <w:tcPr>
            <w:tcW w:w="2070" w:type="dxa"/>
          </w:tcPr>
          <w:p w14:paraId="421C9C0E" w14:textId="6F107CDD" w:rsidR="00442070" w:rsidRDefault="00442070" w:rsidP="00A81F4B">
            <w:pPr>
              <w:pStyle w:val="InfoBlue"/>
            </w:pPr>
            <w:r>
              <w:t>Software Architect</w:t>
            </w:r>
          </w:p>
        </w:tc>
        <w:tc>
          <w:tcPr>
            <w:tcW w:w="2430" w:type="dxa"/>
          </w:tcPr>
          <w:p w14:paraId="5E9BA631" w14:textId="384AB674" w:rsidR="00442070" w:rsidRDefault="00442070" w:rsidP="00A81F4B">
            <w:pPr>
              <w:pStyle w:val="InfoBlue"/>
            </w:pPr>
            <w:r>
              <w:t>Design the application structure</w:t>
            </w:r>
          </w:p>
        </w:tc>
        <w:tc>
          <w:tcPr>
            <w:tcW w:w="3960" w:type="dxa"/>
          </w:tcPr>
          <w:p w14:paraId="14438F3A" w14:textId="01F8650D" w:rsidR="00442070" w:rsidRDefault="00442070" w:rsidP="00A81F4B">
            <w:pPr>
              <w:pStyle w:val="InfoBlue"/>
            </w:pPr>
            <w:r>
              <w:t xml:space="preserve">-Develops application according to the structure </w:t>
            </w:r>
          </w:p>
        </w:tc>
      </w:tr>
      <w:tr w:rsidR="002E0682" w:rsidRPr="00B90E27" w14:paraId="61701618" w14:textId="77777777" w:rsidTr="002E0682">
        <w:tc>
          <w:tcPr>
            <w:tcW w:w="2070" w:type="dxa"/>
          </w:tcPr>
          <w:p w14:paraId="0B5D889A" w14:textId="04F417EB" w:rsidR="002E0682" w:rsidRDefault="002E0682" w:rsidP="00A81F4B">
            <w:pPr>
              <w:pStyle w:val="InfoBlue"/>
            </w:pPr>
            <w:r>
              <w:t xml:space="preserve">Application </w:t>
            </w:r>
            <w:r w:rsidR="0039447C">
              <w:t>end u</w:t>
            </w:r>
            <w:r>
              <w:t>ser</w:t>
            </w:r>
          </w:p>
        </w:tc>
        <w:tc>
          <w:tcPr>
            <w:tcW w:w="2430" w:type="dxa"/>
          </w:tcPr>
          <w:p w14:paraId="1E4E380A" w14:textId="1C40F450" w:rsidR="002E0682" w:rsidRDefault="002E0682" w:rsidP="00A81F4B">
            <w:pPr>
              <w:pStyle w:val="InfoBlue"/>
            </w:pPr>
            <w:r>
              <w:t xml:space="preserve">Person that </w:t>
            </w:r>
            <w:r w:rsidR="00442070">
              <w:t>uses</w:t>
            </w:r>
            <w:r>
              <w:t xml:space="preserve"> the application</w:t>
            </w:r>
          </w:p>
        </w:tc>
        <w:tc>
          <w:tcPr>
            <w:tcW w:w="3960" w:type="dxa"/>
          </w:tcPr>
          <w:p w14:paraId="39C8A509" w14:textId="24773F83" w:rsidR="002E0682" w:rsidRDefault="002E0682" w:rsidP="00A81F4B">
            <w:pPr>
              <w:pStyle w:val="InfoBlue"/>
            </w:pPr>
            <w:r>
              <w:t>-Uses the system</w:t>
            </w:r>
          </w:p>
        </w:tc>
      </w:tr>
    </w:tbl>
    <w:p w14:paraId="3E4CB2F1" w14:textId="5CEC491D" w:rsidR="0085257A" w:rsidRDefault="0085257A" w:rsidP="00B70182">
      <w:pPr>
        <w:pStyle w:val="Heading2"/>
        <w:rPr>
          <w:rFonts w:ascii="Times New Roman" w:hAnsi="Times New Roman"/>
        </w:rPr>
      </w:pPr>
      <w:bookmarkStart w:id="35" w:name="_Toc452813584"/>
      <w:bookmarkStart w:id="36" w:name="_Toc316556911"/>
      <w:r w:rsidRPr="00B90E27">
        <w:rPr>
          <w:rFonts w:ascii="Times New Roman" w:hAnsi="Times New Roman"/>
        </w:rPr>
        <w:t>User Summary</w:t>
      </w:r>
      <w:bookmarkEnd w:id="35"/>
      <w:bookmarkEnd w:id="36"/>
    </w:p>
    <w:p w14:paraId="6FBDD651" w14:textId="77777777" w:rsidR="00A84F1A" w:rsidRPr="00A84F1A" w:rsidRDefault="00A84F1A" w:rsidP="00A84F1A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70"/>
        <w:gridCol w:w="1980"/>
        <w:gridCol w:w="2610"/>
        <w:gridCol w:w="2088"/>
      </w:tblGrid>
      <w:tr w:rsidR="0085257A" w:rsidRPr="00B90E27" w14:paraId="1C514C9A" w14:textId="77777777" w:rsidTr="002E0682">
        <w:trPr>
          <w:trHeight w:val="418"/>
        </w:trPr>
        <w:tc>
          <w:tcPr>
            <w:tcW w:w="2070" w:type="dxa"/>
            <w:shd w:val="solid" w:color="000000" w:fill="FFFFFF"/>
          </w:tcPr>
          <w:p w14:paraId="1F79933B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980" w:type="dxa"/>
            <w:shd w:val="solid" w:color="000000" w:fill="FFFFFF"/>
          </w:tcPr>
          <w:p w14:paraId="16120372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610" w:type="dxa"/>
            <w:shd w:val="solid" w:color="000000" w:fill="FFFFFF"/>
          </w:tcPr>
          <w:p w14:paraId="4C1AEB0E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088" w:type="dxa"/>
            <w:shd w:val="solid" w:color="000000" w:fill="FFFFFF"/>
          </w:tcPr>
          <w:p w14:paraId="3FB84C3B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14:paraId="617A6FBA" w14:textId="77777777" w:rsidTr="002E0682">
        <w:trPr>
          <w:trHeight w:val="976"/>
        </w:trPr>
        <w:tc>
          <w:tcPr>
            <w:tcW w:w="2070" w:type="dxa"/>
          </w:tcPr>
          <w:p w14:paraId="75F46943" w14:textId="2412BE04" w:rsidR="0085257A" w:rsidRPr="00B90E27" w:rsidRDefault="00A84F1A" w:rsidP="00A81F4B">
            <w:pPr>
              <w:pStyle w:val="InfoBlue"/>
            </w:pPr>
            <w:r>
              <w:t>Willing donor</w:t>
            </w:r>
          </w:p>
        </w:tc>
        <w:tc>
          <w:tcPr>
            <w:tcW w:w="1980" w:type="dxa"/>
          </w:tcPr>
          <w:p w14:paraId="3C772DD2" w14:textId="5073CDA1" w:rsidR="0085257A" w:rsidRPr="00B90E27" w:rsidRDefault="00A84F1A" w:rsidP="00A81F4B">
            <w:pPr>
              <w:pStyle w:val="InfoBlue"/>
            </w:pPr>
            <w:r>
              <w:t>Primary End user of the system</w:t>
            </w:r>
          </w:p>
        </w:tc>
        <w:tc>
          <w:tcPr>
            <w:tcW w:w="2610" w:type="dxa"/>
          </w:tcPr>
          <w:p w14:paraId="78E709D6" w14:textId="2F522E16" w:rsidR="0085257A" w:rsidRPr="00B90E27" w:rsidRDefault="00A84F1A" w:rsidP="00A81F4B">
            <w:pPr>
              <w:pStyle w:val="InfoBlue"/>
            </w:pPr>
            <w:r>
              <w:t xml:space="preserve">Uses the application to share personal medical data </w:t>
            </w:r>
          </w:p>
        </w:tc>
        <w:tc>
          <w:tcPr>
            <w:tcW w:w="2088" w:type="dxa"/>
          </w:tcPr>
          <w:p w14:paraId="52715944" w14:textId="2A977A9A" w:rsidR="0085257A" w:rsidRPr="00B90E27" w:rsidRDefault="00A84F1A" w:rsidP="00A81F4B">
            <w:pPr>
              <w:pStyle w:val="InfoBlue"/>
            </w:pPr>
            <w:r>
              <w:t>Self</w:t>
            </w:r>
          </w:p>
        </w:tc>
      </w:tr>
      <w:tr w:rsidR="00A84F1A" w:rsidRPr="00B90E27" w14:paraId="5CB1817F" w14:textId="77777777" w:rsidTr="002E0682">
        <w:trPr>
          <w:trHeight w:val="976"/>
        </w:trPr>
        <w:tc>
          <w:tcPr>
            <w:tcW w:w="2070" w:type="dxa"/>
          </w:tcPr>
          <w:p w14:paraId="35D21B37" w14:textId="14450349" w:rsidR="00A84F1A" w:rsidRDefault="00A84F1A" w:rsidP="00A81F4B">
            <w:pPr>
              <w:pStyle w:val="InfoBlue"/>
            </w:pPr>
            <w:r>
              <w:t>Patient</w:t>
            </w:r>
          </w:p>
        </w:tc>
        <w:tc>
          <w:tcPr>
            <w:tcW w:w="1980" w:type="dxa"/>
          </w:tcPr>
          <w:p w14:paraId="586AD67C" w14:textId="77623979" w:rsidR="00A84F1A" w:rsidRPr="00B90E27" w:rsidRDefault="00A84F1A" w:rsidP="00A81F4B">
            <w:pPr>
              <w:pStyle w:val="InfoBlue"/>
            </w:pPr>
            <w:r>
              <w:t>Primary End user of the system</w:t>
            </w:r>
          </w:p>
        </w:tc>
        <w:tc>
          <w:tcPr>
            <w:tcW w:w="2610" w:type="dxa"/>
          </w:tcPr>
          <w:p w14:paraId="15B33428" w14:textId="191CE4A6" w:rsidR="00A84F1A" w:rsidRPr="00B90E27" w:rsidRDefault="00A84F1A" w:rsidP="00A81F4B">
            <w:pPr>
              <w:pStyle w:val="InfoBlue"/>
            </w:pPr>
            <w:r>
              <w:t>Uses the application to search for possible donor</w:t>
            </w:r>
          </w:p>
        </w:tc>
        <w:tc>
          <w:tcPr>
            <w:tcW w:w="2088" w:type="dxa"/>
          </w:tcPr>
          <w:p w14:paraId="16E4A598" w14:textId="351373A8" w:rsidR="00A84F1A" w:rsidRPr="00B90E27" w:rsidRDefault="00A84F1A" w:rsidP="00A81F4B">
            <w:pPr>
              <w:pStyle w:val="InfoBlue"/>
            </w:pPr>
            <w:r>
              <w:t>Self/Relative</w:t>
            </w:r>
          </w:p>
        </w:tc>
      </w:tr>
      <w:tr w:rsidR="00A84F1A" w:rsidRPr="00B90E27" w14:paraId="5FF04D04" w14:textId="77777777" w:rsidTr="002E0682">
        <w:trPr>
          <w:trHeight w:val="976"/>
        </w:trPr>
        <w:tc>
          <w:tcPr>
            <w:tcW w:w="2070" w:type="dxa"/>
          </w:tcPr>
          <w:p w14:paraId="08345A0A" w14:textId="317A7092" w:rsidR="00A84F1A" w:rsidRDefault="00A84F1A" w:rsidP="00A81F4B">
            <w:pPr>
              <w:pStyle w:val="InfoBlue"/>
            </w:pPr>
            <w:r>
              <w:lastRenderedPageBreak/>
              <w:t>Patient Relative</w:t>
            </w:r>
          </w:p>
        </w:tc>
        <w:tc>
          <w:tcPr>
            <w:tcW w:w="1980" w:type="dxa"/>
          </w:tcPr>
          <w:p w14:paraId="5B6EDC31" w14:textId="54133CDE" w:rsidR="00A84F1A" w:rsidRDefault="00A84F1A" w:rsidP="00A81F4B">
            <w:pPr>
              <w:pStyle w:val="InfoBlue"/>
            </w:pPr>
            <w:r>
              <w:t>End user of the system</w:t>
            </w:r>
          </w:p>
        </w:tc>
        <w:tc>
          <w:tcPr>
            <w:tcW w:w="2610" w:type="dxa"/>
          </w:tcPr>
          <w:p w14:paraId="4702243C" w14:textId="0A339ACE" w:rsidR="00A84F1A" w:rsidRPr="00B90E27" w:rsidRDefault="00A84F1A" w:rsidP="00A81F4B">
            <w:pPr>
              <w:pStyle w:val="InfoBlue"/>
            </w:pPr>
            <w:r>
              <w:t>Uses the application to search for possible donor</w:t>
            </w:r>
          </w:p>
        </w:tc>
        <w:tc>
          <w:tcPr>
            <w:tcW w:w="2088" w:type="dxa"/>
          </w:tcPr>
          <w:p w14:paraId="3834E2DF" w14:textId="77FA282D" w:rsidR="00A84F1A" w:rsidRPr="00B90E27" w:rsidRDefault="00A84F1A" w:rsidP="00A81F4B">
            <w:pPr>
              <w:pStyle w:val="InfoBlue"/>
            </w:pPr>
            <w:r>
              <w:t>Self</w:t>
            </w:r>
          </w:p>
        </w:tc>
      </w:tr>
    </w:tbl>
    <w:p w14:paraId="311D0D3C" w14:textId="77777777" w:rsidR="0085257A" w:rsidRPr="00B90E27" w:rsidRDefault="0085257A">
      <w:pPr>
        <w:pStyle w:val="BodyText"/>
      </w:pPr>
    </w:p>
    <w:p w14:paraId="42918865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7" w:name="_Toc425054386"/>
      <w:bookmarkStart w:id="38" w:name="_Toc342757864"/>
      <w:bookmarkStart w:id="39" w:name="_Toc346297773"/>
      <w:bookmarkStart w:id="40" w:name="_Toc422186479"/>
      <w:bookmarkStart w:id="41" w:name="_Toc436203384"/>
      <w:bookmarkStart w:id="42" w:name="_Toc452813585"/>
      <w:bookmarkStart w:id="43" w:name="_Toc316556912"/>
      <w:r w:rsidRPr="00B90E27">
        <w:rPr>
          <w:rFonts w:ascii="Times New Roman" w:hAnsi="Times New Roman"/>
        </w:rPr>
        <w:t>User Environment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51B43F07" w14:textId="23464C71" w:rsidR="0081465A" w:rsidRDefault="0081465A" w:rsidP="0081465A">
      <w:pPr>
        <w:pStyle w:val="BodyText"/>
        <w:numPr>
          <w:ilvl w:val="0"/>
          <w:numId w:val="32"/>
        </w:numPr>
      </w:pPr>
      <w:r>
        <w:t>The BBS will be used by people which are willing to make blood donations or need a blood donation.</w:t>
      </w:r>
    </w:p>
    <w:p w14:paraId="783C4645" w14:textId="74526A65" w:rsidR="0081465A" w:rsidRDefault="0081465A" w:rsidP="0081465A">
      <w:pPr>
        <w:pStyle w:val="BodyText"/>
        <w:numPr>
          <w:ilvl w:val="0"/>
          <w:numId w:val="32"/>
        </w:numPr>
      </w:pPr>
      <w:r>
        <w:t xml:space="preserve">The application </w:t>
      </w:r>
      <w:r w:rsidR="00AC39FA">
        <w:t>should facilitate the interaction between the two types of users no matter their current location.</w:t>
      </w:r>
    </w:p>
    <w:p w14:paraId="2B37C6A2" w14:textId="28B7FEF7" w:rsidR="00AC39FA" w:rsidRPr="0081465A" w:rsidRDefault="00AC39FA" w:rsidP="00AC39FA">
      <w:pPr>
        <w:pStyle w:val="BodyText"/>
        <w:numPr>
          <w:ilvl w:val="0"/>
          <w:numId w:val="32"/>
        </w:numPr>
      </w:pPr>
      <w:r>
        <w:t xml:space="preserve">The operating system supported will be </w:t>
      </w:r>
      <w:r w:rsidR="0039447C">
        <w:t>Windows.</w:t>
      </w:r>
    </w:p>
    <w:p w14:paraId="1F2849DD" w14:textId="3ECB0638" w:rsidR="0085257A" w:rsidRDefault="0085257A" w:rsidP="00B70182">
      <w:pPr>
        <w:pStyle w:val="Heading1"/>
        <w:rPr>
          <w:rFonts w:ascii="Times New Roman" w:hAnsi="Times New Roman"/>
        </w:rPr>
      </w:pPr>
      <w:bookmarkStart w:id="44" w:name="_Toc436203408"/>
      <w:bookmarkStart w:id="45" w:name="_Toc452813602"/>
      <w:bookmarkStart w:id="46" w:name="_Toc316556913"/>
      <w:bookmarkEnd w:id="32"/>
      <w:r w:rsidRPr="00B90E27">
        <w:rPr>
          <w:rFonts w:ascii="Times New Roman" w:hAnsi="Times New Roman"/>
        </w:rPr>
        <w:t>Product Requirements</w:t>
      </w:r>
      <w:bookmarkEnd w:id="44"/>
      <w:bookmarkEnd w:id="45"/>
      <w:bookmarkEnd w:id="46"/>
    </w:p>
    <w:p w14:paraId="0DBA67D7" w14:textId="050F9427" w:rsidR="00AC39FA" w:rsidRDefault="0039447C" w:rsidP="00AC39FA">
      <w:pPr>
        <w:numPr>
          <w:ilvl w:val="0"/>
          <w:numId w:val="33"/>
        </w:numPr>
      </w:pPr>
      <w:r>
        <w:t>Windows 7 or higher</w:t>
      </w:r>
    </w:p>
    <w:p w14:paraId="41B33FD6" w14:textId="21CEABDB" w:rsidR="0039447C" w:rsidRPr="00AC39FA" w:rsidRDefault="0039447C" w:rsidP="00AC39FA">
      <w:pPr>
        <w:numPr>
          <w:ilvl w:val="0"/>
          <w:numId w:val="33"/>
        </w:numPr>
      </w:pPr>
      <w:r>
        <w:t>Java SDK</w:t>
      </w:r>
      <w:bookmarkStart w:id="47" w:name="_GoBack"/>
      <w:bookmarkEnd w:id="47"/>
    </w:p>
    <w:sectPr w:rsidR="0039447C" w:rsidRPr="00AC39FA" w:rsidSect="00C35D8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2F327" w14:textId="77777777" w:rsidR="005A05E2" w:rsidRDefault="005A05E2">
      <w:pPr>
        <w:spacing w:line="240" w:lineRule="auto"/>
      </w:pPr>
      <w:r>
        <w:separator/>
      </w:r>
    </w:p>
  </w:endnote>
  <w:endnote w:type="continuationSeparator" w:id="0">
    <w:p w14:paraId="30100DC4" w14:textId="77777777" w:rsidR="005A05E2" w:rsidRDefault="005A0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33CF08E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56F929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A1783A" w14:textId="44414CC5" w:rsidR="00AD439A" w:rsidRDefault="00AD439A" w:rsidP="00AD439A">
          <w:pPr>
            <w:jc w:val="center"/>
          </w:pPr>
          <w:r>
            <w:sym w:font="Symbol" w:char="F0D3"/>
          </w:r>
          <w:r w:rsidR="00044B3C">
            <w:t xml:space="preserve">Dănilă Vlad-Mihai, </w:t>
          </w:r>
          <w:r w:rsidR="00ED0700">
            <w:fldChar w:fldCharType="begin"/>
          </w:r>
          <w:r w:rsidR="00ED0700">
            <w:instrText xml:space="preserve"> DATE \@ "yyyy" </w:instrText>
          </w:r>
          <w:r w:rsidR="00ED0700">
            <w:fldChar w:fldCharType="separate"/>
          </w:r>
          <w:r w:rsidR="00A81F4B">
            <w:rPr>
              <w:noProof/>
            </w:rPr>
            <w:t>2018</w:t>
          </w:r>
          <w:r w:rsidR="00ED070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8E3D35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6C5FBF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14:paraId="28962A71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343AF" w14:textId="77777777" w:rsidR="005A05E2" w:rsidRDefault="005A05E2">
      <w:pPr>
        <w:spacing w:line="240" w:lineRule="auto"/>
      </w:pPr>
      <w:r>
        <w:separator/>
      </w:r>
    </w:p>
  </w:footnote>
  <w:footnote w:type="continuationSeparator" w:id="0">
    <w:p w14:paraId="37AE3F8C" w14:textId="77777777" w:rsidR="005A05E2" w:rsidRDefault="005A05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DB158" w14:textId="77777777" w:rsidR="00AD439A" w:rsidRDefault="00AD439A">
    <w:pPr>
      <w:rPr>
        <w:sz w:val="24"/>
      </w:rPr>
    </w:pPr>
  </w:p>
  <w:p w14:paraId="2DB92F3F" w14:textId="77777777" w:rsidR="00AD439A" w:rsidRDefault="00AD439A">
    <w:pPr>
      <w:pBdr>
        <w:top w:val="single" w:sz="6" w:space="1" w:color="auto"/>
      </w:pBdr>
      <w:rPr>
        <w:sz w:val="24"/>
      </w:rPr>
    </w:pPr>
  </w:p>
  <w:p w14:paraId="34565928" w14:textId="682B502A" w:rsidR="00AD439A" w:rsidRDefault="005A05E2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1842E6">
      <w:rPr>
        <w:rFonts w:ascii="Arial" w:hAnsi="Arial"/>
        <w:b/>
        <w:sz w:val="36"/>
      </w:rPr>
      <w:t>D</w:t>
    </w:r>
    <w:r w:rsidR="001842E6">
      <w:rPr>
        <w:rFonts w:ascii="Arial" w:hAnsi="Arial"/>
        <w:b/>
        <w:sz w:val="36"/>
        <w:lang w:val="ro-RO"/>
      </w:rPr>
      <w:t>ănilă Vlad-Mihai</w:t>
    </w:r>
    <w:r>
      <w:rPr>
        <w:rFonts w:ascii="Arial" w:hAnsi="Arial"/>
        <w:b/>
        <w:sz w:val="36"/>
        <w:lang w:val="ro-RO"/>
      </w:rPr>
      <w:fldChar w:fldCharType="end"/>
    </w:r>
  </w:p>
  <w:p w14:paraId="6FA72221" w14:textId="65490994" w:rsidR="00AD439A" w:rsidRDefault="005A05E2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842E6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14:paraId="79D53A94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043543DE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13825FA3" w14:textId="77777777">
      <w:tc>
        <w:tcPr>
          <w:tcW w:w="6379" w:type="dxa"/>
        </w:tcPr>
        <w:p w14:paraId="6C3640C6" w14:textId="0D473345" w:rsidR="00AD439A" w:rsidRDefault="001842E6">
          <w:r>
            <w:t>Blood Bank</w:t>
          </w:r>
        </w:p>
      </w:tc>
      <w:tc>
        <w:tcPr>
          <w:tcW w:w="3179" w:type="dxa"/>
        </w:tcPr>
        <w:p w14:paraId="785FEFE0" w14:textId="0E8F93AE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3F4979">
            <w:t>2</w:t>
          </w:r>
        </w:p>
      </w:tc>
    </w:tr>
    <w:tr w:rsidR="00AD439A" w14:paraId="00E28F01" w14:textId="77777777">
      <w:tc>
        <w:tcPr>
          <w:tcW w:w="6379" w:type="dxa"/>
        </w:tcPr>
        <w:p w14:paraId="0B9B9C0D" w14:textId="77777777" w:rsidR="00AD439A" w:rsidRDefault="005A05E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D439A">
            <w:t>Vision</w:t>
          </w:r>
          <w:r>
            <w:fldChar w:fldCharType="end"/>
          </w:r>
        </w:p>
      </w:tc>
      <w:tc>
        <w:tcPr>
          <w:tcW w:w="3179" w:type="dxa"/>
        </w:tcPr>
        <w:p w14:paraId="6BBE5C29" w14:textId="50CBF184" w:rsidR="003F4979" w:rsidRDefault="00AD439A">
          <w:r>
            <w:t xml:space="preserve">  Date:  </w:t>
          </w:r>
          <w:r w:rsidR="003F4979">
            <w:t>14</w:t>
          </w:r>
          <w:r w:rsidR="00681BFB">
            <w:t>/</w:t>
          </w:r>
          <w:r w:rsidR="001842E6">
            <w:t>0</w:t>
          </w:r>
          <w:r w:rsidR="003F4979">
            <w:t>5</w:t>
          </w:r>
          <w:r w:rsidR="00681BFB">
            <w:t>/</w:t>
          </w:r>
          <w:r w:rsidR="001842E6">
            <w:t>2018</w:t>
          </w:r>
        </w:p>
      </w:tc>
    </w:tr>
  </w:tbl>
  <w:p w14:paraId="317E48CE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9023DB"/>
    <w:multiLevelType w:val="hybridMultilevel"/>
    <w:tmpl w:val="2656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C72F0"/>
    <w:multiLevelType w:val="hybridMultilevel"/>
    <w:tmpl w:val="435687C0"/>
    <w:lvl w:ilvl="0" w:tplc="66D8F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9267FA"/>
    <w:multiLevelType w:val="hybridMultilevel"/>
    <w:tmpl w:val="0C2E882E"/>
    <w:lvl w:ilvl="0" w:tplc="0E50671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5A478D6"/>
    <w:multiLevelType w:val="hybridMultilevel"/>
    <w:tmpl w:val="F4E45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1"/>
  </w:num>
  <w:num w:numId="6">
    <w:abstractNumId w:val="24"/>
  </w:num>
  <w:num w:numId="7">
    <w:abstractNumId w:val="23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5"/>
  </w:num>
  <w:num w:numId="12">
    <w:abstractNumId w:val="17"/>
  </w:num>
  <w:num w:numId="13">
    <w:abstractNumId w:val="15"/>
  </w:num>
  <w:num w:numId="14">
    <w:abstractNumId w:val="29"/>
  </w:num>
  <w:num w:numId="15">
    <w:abstractNumId w:val="14"/>
  </w:num>
  <w:num w:numId="16">
    <w:abstractNumId w:val="6"/>
  </w:num>
  <w:num w:numId="17">
    <w:abstractNumId w:val="28"/>
  </w:num>
  <w:num w:numId="18">
    <w:abstractNumId w:val="22"/>
  </w:num>
  <w:num w:numId="19">
    <w:abstractNumId w:val="9"/>
  </w:num>
  <w:num w:numId="20">
    <w:abstractNumId w:val="20"/>
  </w:num>
  <w:num w:numId="21">
    <w:abstractNumId w:val="13"/>
  </w:num>
  <w:num w:numId="22">
    <w:abstractNumId w:val="27"/>
  </w:num>
  <w:num w:numId="23">
    <w:abstractNumId w:val="12"/>
  </w:num>
  <w:num w:numId="24">
    <w:abstractNumId w:val="11"/>
  </w:num>
  <w:num w:numId="25">
    <w:abstractNumId w:val="10"/>
  </w:num>
  <w:num w:numId="26">
    <w:abstractNumId w:val="25"/>
  </w:num>
  <w:num w:numId="27">
    <w:abstractNumId w:val="26"/>
  </w:num>
  <w:num w:numId="28">
    <w:abstractNumId w:val="32"/>
  </w:num>
  <w:num w:numId="29">
    <w:abstractNumId w:val="18"/>
  </w:num>
  <w:num w:numId="30">
    <w:abstractNumId w:val="4"/>
  </w:num>
  <w:num w:numId="31">
    <w:abstractNumId w:val="21"/>
  </w:num>
  <w:num w:numId="32">
    <w:abstractNumId w:val="8"/>
  </w:num>
  <w:num w:numId="33">
    <w:abstractNumId w:val="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35C56"/>
    <w:rsid w:val="00044B3C"/>
    <w:rsid w:val="00075659"/>
    <w:rsid w:val="000B4AA0"/>
    <w:rsid w:val="000E61D6"/>
    <w:rsid w:val="00131C85"/>
    <w:rsid w:val="00172FFA"/>
    <w:rsid w:val="001842E6"/>
    <w:rsid w:val="001C7458"/>
    <w:rsid w:val="001D42BB"/>
    <w:rsid w:val="00243C4B"/>
    <w:rsid w:val="002A38E6"/>
    <w:rsid w:val="002A695C"/>
    <w:rsid w:val="002E0682"/>
    <w:rsid w:val="00360DAE"/>
    <w:rsid w:val="0039447C"/>
    <w:rsid w:val="003C01DE"/>
    <w:rsid w:val="003F4979"/>
    <w:rsid w:val="00442070"/>
    <w:rsid w:val="004C3E42"/>
    <w:rsid w:val="00520671"/>
    <w:rsid w:val="00546F43"/>
    <w:rsid w:val="005A05E2"/>
    <w:rsid w:val="005A3207"/>
    <w:rsid w:val="00600853"/>
    <w:rsid w:val="00681BFB"/>
    <w:rsid w:val="0068403C"/>
    <w:rsid w:val="006C5FBF"/>
    <w:rsid w:val="0073239A"/>
    <w:rsid w:val="007A2945"/>
    <w:rsid w:val="0081465A"/>
    <w:rsid w:val="0085257A"/>
    <w:rsid w:val="00902A68"/>
    <w:rsid w:val="00956A88"/>
    <w:rsid w:val="009B5BF2"/>
    <w:rsid w:val="00A3053F"/>
    <w:rsid w:val="00A61AF1"/>
    <w:rsid w:val="00A61FD4"/>
    <w:rsid w:val="00A81F4B"/>
    <w:rsid w:val="00A84F1A"/>
    <w:rsid w:val="00AB15B2"/>
    <w:rsid w:val="00AC39FA"/>
    <w:rsid w:val="00AD439A"/>
    <w:rsid w:val="00B56935"/>
    <w:rsid w:val="00B70182"/>
    <w:rsid w:val="00B90E27"/>
    <w:rsid w:val="00B944EA"/>
    <w:rsid w:val="00BE1B76"/>
    <w:rsid w:val="00C24CF0"/>
    <w:rsid w:val="00C35D85"/>
    <w:rsid w:val="00C80200"/>
    <w:rsid w:val="00CF2D62"/>
    <w:rsid w:val="00D62BA7"/>
    <w:rsid w:val="00D81443"/>
    <w:rsid w:val="00DF1DF0"/>
    <w:rsid w:val="00E41E57"/>
    <w:rsid w:val="00E55EE3"/>
    <w:rsid w:val="00E65CD5"/>
    <w:rsid w:val="00E70F82"/>
    <w:rsid w:val="00EC3F7B"/>
    <w:rsid w:val="00ED0700"/>
    <w:rsid w:val="00F36150"/>
    <w:rsid w:val="00F436CC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23749"/>
  <w15:docId w15:val="{A910EAA5-3526-4EC5-969C-0979526A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81F4B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C802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nevonprojects.com/android-blood-ban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765AC-018B-4E5B-ACAC-18987FCCF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257</TotalTime>
  <Pages>6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Vlad Danila</cp:lastModifiedBy>
  <cp:revision>20</cp:revision>
  <cp:lastPrinted>2001-03-15T12:26:00Z</cp:lastPrinted>
  <dcterms:created xsi:type="dcterms:W3CDTF">2010-02-24T07:49:00Z</dcterms:created>
  <dcterms:modified xsi:type="dcterms:W3CDTF">2018-05-20T21:46:00Z</dcterms:modified>
</cp:coreProperties>
</file>