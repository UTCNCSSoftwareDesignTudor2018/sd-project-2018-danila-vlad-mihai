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19FBD" w14:textId="4EA608AB" w:rsidR="0085257A" w:rsidRPr="00AD232E" w:rsidRDefault="00F42A14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D2129F">
        <w:rPr>
          <w:rFonts w:ascii="Times New Roman" w:hAnsi="Times New Roman"/>
        </w:rPr>
        <w:t>Android Blood Bank</w:t>
      </w:r>
      <w:r>
        <w:rPr>
          <w:rFonts w:ascii="Times New Roman" w:hAnsi="Times New Roman"/>
        </w:rPr>
        <w:fldChar w:fldCharType="end"/>
      </w:r>
    </w:p>
    <w:p w14:paraId="0689F2CD" w14:textId="77777777"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14:paraId="75344D7B" w14:textId="77777777"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14:paraId="728D4B8F" w14:textId="7BDB9B39"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1.0</w:t>
      </w:r>
    </w:p>
    <w:p w14:paraId="3198B219" w14:textId="77777777"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14:paraId="49F53A61" w14:textId="77777777" w:rsidR="0085257A" w:rsidRPr="00AD232E" w:rsidRDefault="0085257A"/>
    <w:p w14:paraId="5FCD7826" w14:textId="77777777"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8872CA2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 w14:paraId="6FBA7D87" w14:textId="77777777">
        <w:tc>
          <w:tcPr>
            <w:tcW w:w="2304" w:type="dxa"/>
          </w:tcPr>
          <w:p w14:paraId="24C83319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14:paraId="2F5CFD4E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D6E6E28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084BFB0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 w14:paraId="033C9188" w14:textId="77777777">
        <w:tc>
          <w:tcPr>
            <w:tcW w:w="2304" w:type="dxa"/>
          </w:tcPr>
          <w:p w14:paraId="606EA5E4" w14:textId="7452F27B" w:rsidR="0085257A" w:rsidRPr="00AD232E" w:rsidRDefault="00D2129F" w:rsidP="00D2129F">
            <w:pPr>
              <w:pStyle w:val="Tabletext"/>
              <w:jc w:val="center"/>
            </w:pPr>
            <w:r>
              <w:t>21/03/2018</w:t>
            </w:r>
          </w:p>
        </w:tc>
        <w:tc>
          <w:tcPr>
            <w:tcW w:w="1152" w:type="dxa"/>
          </w:tcPr>
          <w:p w14:paraId="0FDF13CB" w14:textId="531E17A4" w:rsidR="0085257A" w:rsidRPr="00AD232E" w:rsidRDefault="00D2129F" w:rsidP="00D2129F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14:paraId="7C06FECD" w14:textId="67F4A39A" w:rsidR="0085257A" w:rsidRPr="00AD232E" w:rsidRDefault="00D2129F">
            <w:pPr>
              <w:pStyle w:val="Tabletext"/>
            </w:pPr>
            <w:r>
              <w:t>Glossary for the first version of the system</w:t>
            </w:r>
          </w:p>
        </w:tc>
        <w:tc>
          <w:tcPr>
            <w:tcW w:w="2304" w:type="dxa"/>
          </w:tcPr>
          <w:p w14:paraId="3369F72F" w14:textId="3D298825" w:rsidR="0085257A" w:rsidRPr="00AD232E" w:rsidRDefault="00D2129F">
            <w:pPr>
              <w:pStyle w:val="Tabletext"/>
            </w:pPr>
            <w:r>
              <w:t>Dănilă Vlad-Mihai</w:t>
            </w:r>
          </w:p>
        </w:tc>
      </w:tr>
      <w:tr w:rsidR="0085257A" w:rsidRPr="00AD232E" w14:paraId="6EB6A708" w14:textId="77777777">
        <w:tc>
          <w:tcPr>
            <w:tcW w:w="2304" w:type="dxa"/>
          </w:tcPr>
          <w:p w14:paraId="45A7BE83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4F447298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0FED1B3F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163AF431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00CC07EC" w14:textId="77777777">
        <w:tc>
          <w:tcPr>
            <w:tcW w:w="2304" w:type="dxa"/>
          </w:tcPr>
          <w:p w14:paraId="7032D6B0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696316A5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1968A9C3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5F454DF1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1351806D" w14:textId="77777777">
        <w:tc>
          <w:tcPr>
            <w:tcW w:w="2304" w:type="dxa"/>
          </w:tcPr>
          <w:p w14:paraId="2E589565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17680110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0BFD78BA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160D325B" w14:textId="77777777" w:rsidR="0085257A" w:rsidRPr="00AD232E" w:rsidRDefault="0085257A">
            <w:pPr>
              <w:pStyle w:val="Tabletext"/>
            </w:pPr>
          </w:p>
        </w:tc>
      </w:tr>
    </w:tbl>
    <w:p w14:paraId="38B889A3" w14:textId="77777777" w:rsidR="0085257A" w:rsidRPr="00AD232E" w:rsidRDefault="0085257A"/>
    <w:p w14:paraId="1A84FE9B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14:paraId="7B284DEE" w14:textId="673D60A4" w:rsidR="00AD232E" w:rsidRPr="001A353B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1A353B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1537E0">
        <w:rPr>
          <w:noProof/>
        </w:rPr>
        <w:t>4</w:t>
      </w:r>
      <w:r w:rsidR="00AD232E" w:rsidRPr="00AD232E">
        <w:rPr>
          <w:noProof/>
        </w:rPr>
        <w:fldChar w:fldCharType="end"/>
      </w:r>
    </w:p>
    <w:p w14:paraId="5442AA8E" w14:textId="063E64AD" w:rsidR="00AD232E" w:rsidRPr="001A353B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1A353B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="001537E0">
        <w:rPr>
          <w:noProof/>
        </w:rPr>
        <w:t>4</w:t>
      </w:r>
      <w:r w:rsidRPr="00AD232E">
        <w:rPr>
          <w:noProof/>
        </w:rPr>
        <w:fldChar w:fldCharType="end"/>
      </w:r>
    </w:p>
    <w:p w14:paraId="1C95F69C" w14:textId="77777777"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14:paraId="40227D2A" w14:textId="77777777" w:rsidR="0085257A" w:rsidRPr="00AD232E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06287A78" w14:textId="603F1818" w:rsidR="008978F7" w:rsidRPr="00034747" w:rsidRDefault="00034747" w:rsidP="008978F7">
      <w:pPr>
        <w:pStyle w:val="InfoBlue"/>
        <w:rPr>
          <w:i w:val="0"/>
          <w:color w:val="auto"/>
        </w:rPr>
      </w:pPr>
      <w:r>
        <w:tab/>
      </w:r>
      <w:r>
        <w:rPr>
          <w:i w:val="0"/>
          <w:color w:val="auto"/>
        </w:rPr>
        <w:t xml:space="preserve">This document formally defines all abbreviations used on the ABB project and explain the technical terms used </w:t>
      </w:r>
      <w:proofErr w:type="gramStart"/>
      <w:r>
        <w:rPr>
          <w:i w:val="0"/>
          <w:color w:val="auto"/>
        </w:rPr>
        <w:t>in order to</w:t>
      </w:r>
      <w:proofErr w:type="gramEnd"/>
      <w:r>
        <w:rPr>
          <w:i w:val="0"/>
          <w:color w:val="auto"/>
        </w:rPr>
        <w:t xml:space="preserve"> improve communication among ABB stakeholders and members of de development staff.</w:t>
      </w:r>
    </w:p>
    <w:p w14:paraId="422B3426" w14:textId="72F46C3F" w:rsidR="0085257A" w:rsidRPr="001537E0" w:rsidRDefault="008978F7" w:rsidP="00F669DB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Start w:id="6" w:name="_Toc436203381"/>
      <w:bookmarkStart w:id="7" w:name="_GoBack"/>
      <w:bookmarkEnd w:id="5"/>
      <w:bookmarkEnd w:id="7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14:paraId="1A92929B" w14:textId="77777777" w:rsidTr="00AD232E">
        <w:trPr>
          <w:trHeight w:val="418"/>
        </w:trPr>
        <w:tc>
          <w:tcPr>
            <w:tcW w:w="2258" w:type="dxa"/>
            <w:shd w:val="solid" w:color="000000" w:fill="FFFFFF"/>
          </w:tcPr>
          <w:p w14:paraId="0E7C74F8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14:paraId="579FF56E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14:paraId="2E9764AA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14:paraId="00FD9039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14:paraId="143B0D10" w14:textId="77777777" w:rsidTr="00AD232E">
        <w:trPr>
          <w:trHeight w:val="976"/>
        </w:trPr>
        <w:tc>
          <w:tcPr>
            <w:tcW w:w="2258" w:type="dxa"/>
          </w:tcPr>
          <w:p w14:paraId="040F0B1F" w14:textId="0A380AC0" w:rsidR="0085257A" w:rsidRPr="001A353B" w:rsidRDefault="00900273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End user of the system</w:t>
            </w:r>
          </w:p>
        </w:tc>
        <w:tc>
          <w:tcPr>
            <w:tcW w:w="3232" w:type="dxa"/>
          </w:tcPr>
          <w:p w14:paraId="502A55D3" w14:textId="69442CA4" w:rsidR="0085257A" w:rsidRPr="00900273" w:rsidRDefault="00900273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Used to distinguish between the person from whom the system is designed and the developers</w:t>
            </w:r>
          </w:p>
        </w:tc>
        <w:tc>
          <w:tcPr>
            <w:tcW w:w="1890" w:type="dxa"/>
          </w:tcPr>
          <w:p w14:paraId="032B72A2" w14:textId="2267CA49" w:rsidR="0085257A" w:rsidRPr="001A353B" w:rsidRDefault="00900273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 </w:t>
            </w:r>
          </w:p>
        </w:tc>
        <w:tc>
          <w:tcPr>
            <w:tcW w:w="3420" w:type="dxa"/>
          </w:tcPr>
          <w:p w14:paraId="34D96D18" w14:textId="77777777" w:rsidR="0085257A" w:rsidRPr="001A353B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900273" w:rsidRPr="00AD232E" w14:paraId="6B70A1B0" w14:textId="77777777" w:rsidTr="00AD232E">
        <w:trPr>
          <w:trHeight w:val="976"/>
        </w:trPr>
        <w:tc>
          <w:tcPr>
            <w:tcW w:w="2258" w:type="dxa"/>
          </w:tcPr>
          <w:p w14:paraId="3C2DAF3E" w14:textId="031E22D5" w:rsidR="00900273" w:rsidRDefault="00900273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ABB</w:t>
            </w:r>
          </w:p>
        </w:tc>
        <w:tc>
          <w:tcPr>
            <w:tcW w:w="3232" w:type="dxa"/>
          </w:tcPr>
          <w:p w14:paraId="3FA8A90D" w14:textId="626796A8" w:rsidR="00900273" w:rsidRDefault="00900273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Abbreviation from Android Blood Bank</w:t>
            </w:r>
          </w:p>
        </w:tc>
        <w:tc>
          <w:tcPr>
            <w:tcW w:w="1890" w:type="dxa"/>
          </w:tcPr>
          <w:p w14:paraId="446A3529" w14:textId="77777777" w:rsidR="00900273" w:rsidRDefault="00900273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39862CC7" w14:textId="77777777" w:rsidR="00900273" w:rsidRPr="001A353B" w:rsidRDefault="00900273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0225D6" w:rsidRPr="00AD232E" w14:paraId="4FC212F8" w14:textId="77777777" w:rsidTr="00AD232E">
        <w:trPr>
          <w:trHeight w:val="976"/>
        </w:trPr>
        <w:tc>
          <w:tcPr>
            <w:tcW w:w="2258" w:type="dxa"/>
          </w:tcPr>
          <w:p w14:paraId="7583D35D" w14:textId="4AEA19C9" w:rsidR="000225D6" w:rsidRDefault="000225D6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Database</w:t>
            </w:r>
          </w:p>
        </w:tc>
        <w:tc>
          <w:tcPr>
            <w:tcW w:w="3232" w:type="dxa"/>
          </w:tcPr>
          <w:p w14:paraId="5D509437" w14:textId="63634FCC" w:rsidR="000225D6" w:rsidRPr="000225D6" w:rsidRDefault="000225D6" w:rsidP="000225D6">
            <w:r>
              <w:t>A</w:t>
            </w:r>
            <w:r w:rsidRPr="000225D6">
              <w:t xml:space="preserve"> structured set of data held in a computer, especially one that is accessible in various ways</w:t>
            </w:r>
          </w:p>
        </w:tc>
        <w:tc>
          <w:tcPr>
            <w:tcW w:w="1890" w:type="dxa"/>
          </w:tcPr>
          <w:p w14:paraId="7752DE84" w14:textId="77777777" w:rsidR="000225D6" w:rsidRDefault="000225D6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412F544E" w14:textId="77777777" w:rsidR="000225D6" w:rsidRPr="001A353B" w:rsidRDefault="000225D6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0225D6" w:rsidRPr="00AD232E" w14:paraId="622B2F61" w14:textId="77777777" w:rsidTr="00AD232E">
        <w:trPr>
          <w:trHeight w:val="976"/>
        </w:trPr>
        <w:tc>
          <w:tcPr>
            <w:tcW w:w="2258" w:type="dxa"/>
          </w:tcPr>
          <w:p w14:paraId="001D5EB3" w14:textId="05DE86A9" w:rsidR="000225D6" w:rsidRDefault="000225D6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User</w:t>
            </w:r>
          </w:p>
        </w:tc>
        <w:tc>
          <w:tcPr>
            <w:tcW w:w="3232" w:type="dxa"/>
          </w:tcPr>
          <w:p w14:paraId="01C6A9F6" w14:textId="1320A4C4" w:rsidR="000225D6" w:rsidRDefault="000225D6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Any actor that uses the Android Blood Bank application</w:t>
            </w:r>
          </w:p>
        </w:tc>
        <w:tc>
          <w:tcPr>
            <w:tcW w:w="1890" w:type="dxa"/>
          </w:tcPr>
          <w:p w14:paraId="3D72E6EF" w14:textId="77777777" w:rsidR="000225D6" w:rsidRDefault="000225D6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7C12393F" w14:textId="77777777" w:rsidR="000225D6" w:rsidRPr="001A353B" w:rsidRDefault="000225D6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0225D6" w:rsidRPr="00AD232E" w14:paraId="4BF381CF" w14:textId="77777777" w:rsidTr="00AD232E">
        <w:trPr>
          <w:trHeight w:val="976"/>
        </w:trPr>
        <w:tc>
          <w:tcPr>
            <w:tcW w:w="2258" w:type="dxa"/>
          </w:tcPr>
          <w:p w14:paraId="5D4DDE9E" w14:textId="227B07E7" w:rsidR="000225D6" w:rsidRDefault="000225D6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Use-Case model</w:t>
            </w:r>
          </w:p>
        </w:tc>
        <w:tc>
          <w:tcPr>
            <w:tcW w:w="3232" w:type="dxa"/>
          </w:tcPr>
          <w:p w14:paraId="0F62436B" w14:textId="3D0069E3" w:rsidR="000225D6" w:rsidRPr="000225D6" w:rsidRDefault="000225D6" w:rsidP="000225D6">
            <w:r>
              <w:t>M</w:t>
            </w:r>
            <w:r w:rsidRPr="000225D6">
              <w:t>odel of how different types of users interact with the system to solve a problem</w:t>
            </w:r>
          </w:p>
        </w:tc>
        <w:tc>
          <w:tcPr>
            <w:tcW w:w="1890" w:type="dxa"/>
          </w:tcPr>
          <w:p w14:paraId="47C1288D" w14:textId="77777777" w:rsidR="000225D6" w:rsidRDefault="000225D6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583D8A67" w14:textId="77777777" w:rsidR="000225D6" w:rsidRPr="001A353B" w:rsidRDefault="000225D6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0225D6" w:rsidRPr="00AD232E" w14:paraId="39162920" w14:textId="77777777" w:rsidTr="00AD232E">
        <w:trPr>
          <w:trHeight w:val="976"/>
        </w:trPr>
        <w:tc>
          <w:tcPr>
            <w:tcW w:w="2258" w:type="dxa"/>
          </w:tcPr>
          <w:p w14:paraId="2B7A3E98" w14:textId="6FFD180C" w:rsidR="000225D6" w:rsidRDefault="00C55157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User-goal</w:t>
            </w:r>
          </w:p>
        </w:tc>
        <w:tc>
          <w:tcPr>
            <w:tcW w:w="3232" w:type="dxa"/>
          </w:tcPr>
          <w:p w14:paraId="0BC027E3" w14:textId="332E74B8" w:rsidR="000225D6" w:rsidRDefault="00C55157" w:rsidP="000225D6">
            <w:r>
              <w:t>User achieves the intended goal in the given scenario</w:t>
            </w:r>
          </w:p>
        </w:tc>
        <w:tc>
          <w:tcPr>
            <w:tcW w:w="1890" w:type="dxa"/>
          </w:tcPr>
          <w:p w14:paraId="65C6DAB2" w14:textId="77777777" w:rsidR="000225D6" w:rsidRDefault="000225D6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18C0D774" w14:textId="77777777" w:rsidR="000225D6" w:rsidRPr="001A353B" w:rsidRDefault="000225D6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6"/>
    </w:tbl>
    <w:p w14:paraId="3870D30A" w14:textId="77777777" w:rsidR="0085257A" w:rsidRPr="00AD232E" w:rsidRDefault="0085257A">
      <w:pPr>
        <w:pStyle w:val="BodyText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9AE7B" w14:textId="77777777" w:rsidR="00DF27B0" w:rsidRDefault="00DF27B0">
      <w:pPr>
        <w:spacing w:line="240" w:lineRule="auto"/>
      </w:pPr>
      <w:r>
        <w:separator/>
      </w:r>
    </w:p>
  </w:endnote>
  <w:endnote w:type="continuationSeparator" w:id="0">
    <w:p w14:paraId="289D9CDC" w14:textId="77777777" w:rsidR="00DF27B0" w:rsidRDefault="00DF27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5C5B436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4DE12DB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8614E0" w14:textId="74ABFA57" w:rsidR="00AD439A" w:rsidRDefault="00AD439A" w:rsidP="00AD439A">
          <w:pPr>
            <w:jc w:val="center"/>
          </w:pPr>
          <w:r>
            <w:sym w:font="Symbol" w:char="F0D3"/>
          </w:r>
          <w:fldSimple w:instr=" DOCPROPERTY &quot;Company&quot;  \* MERGEFORMAT ">
            <w:r w:rsidR="00EA05F1">
              <w:t>Dănilă Vlad-Mihai</w:t>
            </w:r>
          </w:fldSimple>
          <w:r>
            <w:t xml:space="preserve">, </w:t>
          </w:r>
          <w:r w:rsidR="001A353B">
            <w:fldChar w:fldCharType="begin"/>
          </w:r>
          <w:r w:rsidR="001A353B">
            <w:instrText xml:space="preserve"> DATE \@ "yyyy" </w:instrText>
          </w:r>
          <w:r w:rsidR="001A353B">
            <w:fldChar w:fldCharType="separate"/>
          </w:r>
          <w:r w:rsidR="001537E0">
            <w:rPr>
              <w:noProof/>
            </w:rPr>
            <w:t>2018</w:t>
          </w:r>
          <w:r w:rsidR="001A353B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DBD3DB" w14:textId="77777777"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AD232E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14:paraId="3435FE98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78F6F" w14:textId="77777777" w:rsidR="00DF27B0" w:rsidRDefault="00DF27B0">
      <w:pPr>
        <w:spacing w:line="240" w:lineRule="auto"/>
      </w:pPr>
      <w:r>
        <w:separator/>
      </w:r>
    </w:p>
  </w:footnote>
  <w:footnote w:type="continuationSeparator" w:id="0">
    <w:p w14:paraId="38C1DFD6" w14:textId="77777777" w:rsidR="00DF27B0" w:rsidRDefault="00DF27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7FAB4" w14:textId="77777777" w:rsidR="00AD439A" w:rsidRDefault="00AD439A">
    <w:pPr>
      <w:rPr>
        <w:sz w:val="24"/>
      </w:rPr>
    </w:pPr>
  </w:p>
  <w:p w14:paraId="1379BFE8" w14:textId="77777777" w:rsidR="00AD439A" w:rsidRDefault="00AD439A">
    <w:pPr>
      <w:pBdr>
        <w:top w:val="single" w:sz="6" w:space="1" w:color="auto"/>
      </w:pBdr>
      <w:rPr>
        <w:sz w:val="24"/>
      </w:rPr>
    </w:pPr>
  </w:p>
  <w:p w14:paraId="40C3EC11" w14:textId="2D1B539A" w:rsidR="00AD439A" w:rsidRDefault="00F42A14">
    <w:pPr>
      <w:pBdr>
        <w:bottom w:val="single" w:sz="6" w:space="1" w:color="auto"/>
      </w:pBdr>
      <w:jc w:val="right"/>
    </w:pPr>
    <w:fldSimple w:instr=" DOCPROPERTY &quot;Company&quot;  \* MERGEFORMAT ">
      <w:r w:rsidR="00D2129F">
        <w:rPr>
          <w:rFonts w:ascii="Arial" w:hAnsi="Arial"/>
          <w:b/>
          <w:sz w:val="36"/>
        </w:rPr>
        <w:t>Dănilă Vlad-Mihai</w:t>
      </w:r>
    </w:fldSimple>
  </w:p>
  <w:p w14:paraId="37441846" w14:textId="5BB59C3E" w:rsidR="00AD439A" w:rsidRDefault="00F42A14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D2129F">
        <w:rPr>
          <w:rFonts w:ascii="Arial" w:hAnsi="Arial"/>
          <w:b/>
          <w:sz w:val="36"/>
        </w:rPr>
        <w:t>30432</w:t>
      </w:r>
    </w:fldSimple>
  </w:p>
  <w:p w14:paraId="4A6415F0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7CAA703A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2534DA7D" w14:textId="77777777">
      <w:tc>
        <w:tcPr>
          <w:tcW w:w="6379" w:type="dxa"/>
        </w:tcPr>
        <w:p w14:paraId="6D765224" w14:textId="29A90DC9" w:rsidR="00AD439A" w:rsidRDefault="00D2129F">
          <w:r>
            <w:t xml:space="preserve">Android Blood Bank </w:t>
          </w:r>
        </w:p>
      </w:tc>
      <w:tc>
        <w:tcPr>
          <w:tcW w:w="3179" w:type="dxa"/>
        </w:tcPr>
        <w:p w14:paraId="6F3A289C" w14:textId="0AA63B0F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AD439A" w14:paraId="4BCF0B16" w14:textId="77777777">
      <w:tc>
        <w:tcPr>
          <w:tcW w:w="6379" w:type="dxa"/>
        </w:tcPr>
        <w:p w14:paraId="77AEC3F3" w14:textId="77777777" w:rsidR="00AD439A" w:rsidRDefault="00AD232E">
          <w:r>
            <w:t>Glossary</w:t>
          </w:r>
        </w:p>
      </w:tc>
      <w:tc>
        <w:tcPr>
          <w:tcW w:w="3179" w:type="dxa"/>
        </w:tcPr>
        <w:p w14:paraId="06A0399E" w14:textId="2A96E313" w:rsidR="00AD439A" w:rsidRDefault="00AD439A">
          <w:r>
            <w:t xml:space="preserve">  Date:  </w:t>
          </w:r>
          <w:r w:rsidR="00D2129F">
            <w:t>21/03/2018</w:t>
          </w:r>
        </w:p>
      </w:tc>
    </w:tr>
    <w:tr w:rsidR="00AD439A" w14:paraId="6917897E" w14:textId="77777777">
      <w:tc>
        <w:tcPr>
          <w:tcW w:w="9558" w:type="dxa"/>
          <w:gridSpan w:val="2"/>
        </w:tcPr>
        <w:p w14:paraId="60E916AB" w14:textId="6DE15FA3" w:rsidR="00AD439A" w:rsidRDefault="00AD439A"/>
      </w:tc>
    </w:tr>
  </w:tbl>
  <w:p w14:paraId="47028BC7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0225D6"/>
    <w:rsid w:val="00034747"/>
    <w:rsid w:val="001537E0"/>
    <w:rsid w:val="001A353B"/>
    <w:rsid w:val="001C7458"/>
    <w:rsid w:val="001D42BB"/>
    <w:rsid w:val="00337460"/>
    <w:rsid w:val="005A3207"/>
    <w:rsid w:val="00600853"/>
    <w:rsid w:val="007F349D"/>
    <w:rsid w:val="0085257A"/>
    <w:rsid w:val="008978F7"/>
    <w:rsid w:val="00900273"/>
    <w:rsid w:val="009B5BF2"/>
    <w:rsid w:val="00A12B73"/>
    <w:rsid w:val="00A61FD4"/>
    <w:rsid w:val="00AD232E"/>
    <w:rsid w:val="00AD439A"/>
    <w:rsid w:val="00B56935"/>
    <w:rsid w:val="00B944EA"/>
    <w:rsid w:val="00BE1B76"/>
    <w:rsid w:val="00C05F21"/>
    <w:rsid w:val="00C35D85"/>
    <w:rsid w:val="00C55157"/>
    <w:rsid w:val="00CE5184"/>
    <w:rsid w:val="00D2129F"/>
    <w:rsid w:val="00DF27B0"/>
    <w:rsid w:val="00E41E57"/>
    <w:rsid w:val="00E55EE3"/>
    <w:rsid w:val="00EA05F1"/>
    <w:rsid w:val="00F42A14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D9E025"/>
  <w15:docId w15:val="{4F7D7696-64B7-4602-A594-5ADE1925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44</TotalTime>
  <Pages>4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Vlad Danila</cp:lastModifiedBy>
  <cp:revision>8</cp:revision>
  <cp:lastPrinted>2001-03-15T12:26:00Z</cp:lastPrinted>
  <dcterms:created xsi:type="dcterms:W3CDTF">2010-02-26T10:01:00Z</dcterms:created>
  <dcterms:modified xsi:type="dcterms:W3CDTF">2018-03-21T16:27:00Z</dcterms:modified>
</cp:coreProperties>
</file>