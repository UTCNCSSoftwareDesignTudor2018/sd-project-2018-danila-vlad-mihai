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FA5F9" w14:textId="4C473EC7" w:rsidR="00E421C6" w:rsidRPr="00400EB4" w:rsidRDefault="00F05898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D01CC">
        <w:rPr>
          <w:rFonts w:ascii="Times New Roman" w:hAnsi="Times New Roman"/>
        </w:rPr>
        <w:t>Android Blood Bank</w:t>
      </w:r>
      <w:r>
        <w:rPr>
          <w:rFonts w:ascii="Times New Roman" w:hAnsi="Times New Roman"/>
        </w:rPr>
        <w:fldChar w:fldCharType="end"/>
      </w:r>
    </w:p>
    <w:p w14:paraId="274F2F27" w14:textId="77777777" w:rsidR="00E421C6" w:rsidRPr="00400EB4" w:rsidRDefault="00F05898">
      <w:pPr>
        <w:pStyle w:val="Title"/>
        <w:jc w:val="right"/>
        <w:rPr>
          <w:rFonts w:ascii="Times New Roman" w:hAnsi="Times New Roman"/>
        </w:rPr>
      </w:pP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</w:p>
    <w:p w14:paraId="23D0C203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1AAFB493" w14:textId="0CEFDE1D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1.0</w:t>
      </w:r>
    </w:p>
    <w:p w14:paraId="61AF29D1" w14:textId="77777777" w:rsidR="00E421C6" w:rsidRPr="00400EB4" w:rsidRDefault="00E421C6"/>
    <w:p w14:paraId="17E41C88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25274C93" w14:textId="77777777" w:rsidR="00E421C6" w:rsidRPr="00400EB4" w:rsidRDefault="00E421C6"/>
    <w:p w14:paraId="6FB15B99" w14:textId="77777777" w:rsidR="00E421C6" w:rsidRPr="00400EB4" w:rsidRDefault="00E421C6"/>
    <w:p w14:paraId="0213DF44" w14:textId="77777777" w:rsidR="00E421C6" w:rsidRPr="00400EB4" w:rsidRDefault="00E421C6"/>
    <w:p w14:paraId="4F68EFB8" w14:textId="77777777" w:rsidR="00E421C6" w:rsidRPr="00400EB4" w:rsidRDefault="00E421C6"/>
    <w:p w14:paraId="07C152A5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E8C4488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717F93D6" w14:textId="77777777">
        <w:tc>
          <w:tcPr>
            <w:tcW w:w="2304" w:type="dxa"/>
          </w:tcPr>
          <w:p w14:paraId="062DDEEA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8CD71C1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C91BC2C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DECD3A1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44C79504" w14:textId="77777777">
        <w:tc>
          <w:tcPr>
            <w:tcW w:w="2304" w:type="dxa"/>
          </w:tcPr>
          <w:p w14:paraId="46577C77" w14:textId="001A63AD" w:rsidR="00E421C6" w:rsidRPr="00400EB4" w:rsidRDefault="004D01CC" w:rsidP="004D01CC">
            <w:pPr>
              <w:pStyle w:val="Tabletext"/>
              <w:jc w:val="center"/>
            </w:pPr>
            <w:r>
              <w:t>21/03/2018</w:t>
            </w:r>
          </w:p>
        </w:tc>
        <w:tc>
          <w:tcPr>
            <w:tcW w:w="1152" w:type="dxa"/>
          </w:tcPr>
          <w:p w14:paraId="254EC7A9" w14:textId="6AA07C40" w:rsidR="00E421C6" w:rsidRPr="00400EB4" w:rsidRDefault="004D01CC" w:rsidP="004D01C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14:paraId="5A4E5D7C" w14:textId="47F85CF1" w:rsidR="00E421C6" w:rsidRPr="00400EB4" w:rsidRDefault="003963E1">
            <w:pPr>
              <w:pStyle w:val="Tabletext"/>
            </w:pPr>
            <w:r>
              <w:t>Supplementary specifications for the first version of the system</w:t>
            </w:r>
          </w:p>
        </w:tc>
        <w:tc>
          <w:tcPr>
            <w:tcW w:w="2304" w:type="dxa"/>
          </w:tcPr>
          <w:p w14:paraId="0B6535A4" w14:textId="4B0AE89F" w:rsidR="00E421C6" w:rsidRPr="00400EB4" w:rsidRDefault="004D01CC">
            <w:pPr>
              <w:pStyle w:val="Tabletext"/>
            </w:pPr>
            <w:r>
              <w:t>Dănilă Vlad-Mihai</w:t>
            </w:r>
          </w:p>
        </w:tc>
      </w:tr>
      <w:tr w:rsidR="00E421C6" w:rsidRPr="00400EB4" w14:paraId="06A148A8" w14:textId="77777777">
        <w:tc>
          <w:tcPr>
            <w:tcW w:w="2304" w:type="dxa"/>
          </w:tcPr>
          <w:p w14:paraId="37AC9C63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73F844F3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167A06F4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62698F09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18441C94" w14:textId="77777777">
        <w:tc>
          <w:tcPr>
            <w:tcW w:w="2304" w:type="dxa"/>
          </w:tcPr>
          <w:p w14:paraId="746CF639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132ED47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069947C7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41634468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5E1F21FF" w14:textId="77777777">
        <w:tc>
          <w:tcPr>
            <w:tcW w:w="2304" w:type="dxa"/>
          </w:tcPr>
          <w:p w14:paraId="08092898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26705FD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255DB2A6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169B47D3" w14:textId="77777777" w:rsidR="00E421C6" w:rsidRPr="00400EB4" w:rsidRDefault="00E421C6">
            <w:pPr>
              <w:pStyle w:val="Tabletext"/>
            </w:pPr>
          </w:p>
        </w:tc>
      </w:tr>
    </w:tbl>
    <w:p w14:paraId="6B682440" w14:textId="77777777" w:rsidR="00E421C6" w:rsidRPr="00400EB4" w:rsidRDefault="00E421C6"/>
    <w:p w14:paraId="1543ABAE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68B401BA" w14:textId="712922C6" w:rsidR="005E7527" w:rsidRPr="000336C9" w:rsidRDefault="00BA055D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5E7527" w:rsidRPr="002B6A92">
        <w:rPr>
          <w:noProof/>
        </w:rPr>
        <w:t>1.</w:t>
      </w:r>
      <w:r w:rsidR="005E7527" w:rsidRPr="000336C9">
        <w:rPr>
          <w:rFonts w:ascii="Calibri" w:hAnsi="Calibri"/>
          <w:noProof/>
          <w:sz w:val="22"/>
          <w:szCs w:val="22"/>
        </w:rPr>
        <w:tab/>
      </w:r>
      <w:r w:rsidR="005E7527" w:rsidRPr="002B6A92">
        <w:rPr>
          <w:noProof/>
        </w:rPr>
        <w:t>Introduction</w:t>
      </w:r>
      <w:r w:rsidR="005E7527">
        <w:rPr>
          <w:noProof/>
        </w:rPr>
        <w:tab/>
      </w:r>
      <w:r w:rsidR="005E7527">
        <w:rPr>
          <w:noProof/>
        </w:rPr>
        <w:fldChar w:fldCharType="begin"/>
      </w:r>
      <w:r w:rsidR="005E7527">
        <w:rPr>
          <w:noProof/>
        </w:rPr>
        <w:instrText xml:space="preserve"> PAGEREF _Toc509420072 \h </w:instrText>
      </w:r>
      <w:r w:rsidR="005E7527">
        <w:rPr>
          <w:noProof/>
        </w:rPr>
      </w:r>
      <w:r w:rsidR="005E7527">
        <w:rPr>
          <w:noProof/>
        </w:rPr>
        <w:fldChar w:fldCharType="separate"/>
      </w:r>
      <w:r w:rsidR="005E7527">
        <w:rPr>
          <w:noProof/>
        </w:rPr>
        <w:t>4</w:t>
      </w:r>
      <w:r w:rsidR="005E7527">
        <w:rPr>
          <w:noProof/>
        </w:rPr>
        <w:fldChar w:fldCharType="end"/>
      </w:r>
    </w:p>
    <w:p w14:paraId="5CB31DAD" w14:textId="6260D09D" w:rsidR="005E7527" w:rsidRPr="000336C9" w:rsidRDefault="005E752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E865F45" w14:textId="48FB87B9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2.1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01C9B5" w14:textId="37C8E3E7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2.2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A41752" w14:textId="7FB6E1E8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2.3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1F7437" w14:textId="3903A94D" w:rsidR="005E7527" w:rsidRPr="000336C9" w:rsidRDefault="005E7527">
      <w:pPr>
        <w:pStyle w:val="TOC2"/>
        <w:tabs>
          <w:tab w:val="left" w:pos="1000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2.4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BA2A24" w14:textId="1C79321D" w:rsidR="005E7527" w:rsidRPr="000336C9" w:rsidRDefault="005E752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</w:rPr>
      </w:pPr>
      <w:r w:rsidRPr="002B6A92">
        <w:rPr>
          <w:noProof/>
        </w:rPr>
        <w:t>3.</w:t>
      </w:r>
      <w:r w:rsidRPr="000336C9">
        <w:rPr>
          <w:rFonts w:ascii="Calibri" w:hAnsi="Calibri"/>
          <w:noProof/>
          <w:sz w:val="22"/>
          <w:szCs w:val="22"/>
        </w:rPr>
        <w:tab/>
      </w:r>
      <w:r w:rsidRPr="002B6A92">
        <w:rPr>
          <w:noProof/>
        </w:rPr>
        <w:t>Design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_Toc509420078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BA5603E" w14:textId="11AB038D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426A1D8A" w14:textId="45A71663" w:rsidR="00E421C6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509420072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70DACB3C" w14:textId="79156FDA" w:rsidR="007B2C0B" w:rsidRDefault="00FF4DF7" w:rsidP="007B2C0B">
      <w:pPr>
        <w:widowControl/>
        <w:spacing w:before="100" w:beforeAutospacing="1" w:after="100" w:afterAutospacing="1" w:line="240" w:lineRule="auto"/>
        <w:ind w:left="720"/>
        <w:rPr>
          <w:color w:val="000000"/>
        </w:rPr>
      </w:pPr>
      <w:r>
        <w:rPr>
          <w:color w:val="000000"/>
        </w:rPr>
        <w:tab/>
      </w:r>
      <w:r w:rsidR="007B2C0B">
        <w:rPr>
          <w:color w:val="000000"/>
        </w:rPr>
        <w:t>The document aims</w:t>
      </w:r>
      <w:r w:rsidR="007B2C0B" w:rsidRPr="007B2C0B">
        <w:rPr>
          <w:color w:val="000000"/>
        </w:rPr>
        <w:t xml:space="preserve"> to </w:t>
      </w:r>
      <w:r w:rsidR="007B2C0B">
        <w:rPr>
          <w:color w:val="000000"/>
        </w:rPr>
        <w:t>present the</w:t>
      </w:r>
      <w:r w:rsidR="007B2C0B" w:rsidRPr="007B2C0B">
        <w:rPr>
          <w:color w:val="000000"/>
        </w:rPr>
        <w:t xml:space="preserve"> requirements of the </w:t>
      </w:r>
      <w:r w:rsidR="007B2C0B">
        <w:rPr>
          <w:color w:val="000000"/>
        </w:rPr>
        <w:t xml:space="preserve">Android Blood Based </w:t>
      </w:r>
      <w:r w:rsidR="007B2C0B" w:rsidRPr="007B2C0B">
        <w:rPr>
          <w:color w:val="000000"/>
        </w:rPr>
        <w:t xml:space="preserve">system. </w:t>
      </w:r>
      <w:r w:rsidR="007B2C0B">
        <w:rPr>
          <w:color w:val="000000"/>
        </w:rPr>
        <w:t>This</w:t>
      </w:r>
      <w:r w:rsidR="007B2C0B" w:rsidRPr="007B2C0B">
        <w:rPr>
          <w:color w:val="000000"/>
        </w:rPr>
        <w:t xml:space="preserve"> Supplementary Specification lists the requirements that are not </w:t>
      </w:r>
      <w:r w:rsidR="007B2C0B">
        <w:rPr>
          <w:color w:val="000000"/>
        </w:rPr>
        <w:t>contained</w:t>
      </w:r>
      <w:r w:rsidR="007B2C0B" w:rsidRPr="007B2C0B">
        <w:rPr>
          <w:color w:val="000000"/>
        </w:rPr>
        <w:t xml:space="preserve"> in the use cases of the use-case model. The Supplementary Specifications </w:t>
      </w:r>
      <w:r w:rsidR="007B2C0B">
        <w:rPr>
          <w:color w:val="000000"/>
        </w:rPr>
        <w:t>together with</w:t>
      </w:r>
      <w:r w:rsidR="007B2C0B" w:rsidRPr="007B2C0B">
        <w:rPr>
          <w:color w:val="000000"/>
        </w:rPr>
        <w:t xml:space="preserve"> the use-case model </w:t>
      </w:r>
      <w:r w:rsidR="007B2C0B">
        <w:rPr>
          <w:color w:val="000000"/>
        </w:rPr>
        <w:t xml:space="preserve">compose </w:t>
      </w:r>
      <w:r w:rsidR="007B2C0B" w:rsidRPr="007B2C0B">
        <w:rPr>
          <w:color w:val="000000"/>
        </w:rPr>
        <w:t>a complete set of requirements on the system.</w:t>
      </w:r>
    </w:p>
    <w:p w14:paraId="24C6FFF7" w14:textId="4670F601" w:rsidR="007B2C0B" w:rsidRDefault="00FF4DF7" w:rsidP="007B2C0B">
      <w:pPr>
        <w:pStyle w:val="NormalWeb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7B2C0B">
        <w:rPr>
          <w:color w:val="000000"/>
          <w:sz w:val="20"/>
          <w:szCs w:val="20"/>
        </w:rPr>
        <w:t>The Android Blood Bank System will enable users to register and share medical data and medical requirements. ABBS allows donors to be registered in a database according to their blood group and facilitate fast communication between a patient needing blood transfusion and a donor.</w:t>
      </w:r>
    </w:p>
    <w:p w14:paraId="01566620" w14:textId="701736EC" w:rsidR="007B2C0B" w:rsidRDefault="00FF4DF7" w:rsidP="007B2C0B">
      <w:pPr>
        <w:pStyle w:val="NormalWeb"/>
        <w:ind w:left="7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7B2C0B">
        <w:rPr>
          <w:color w:val="000000"/>
          <w:sz w:val="20"/>
          <w:szCs w:val="20"/>
        </w:rPr>
        <w:t>This specification defines the non-functional requirements of the system</w:t>
      </w:r>
      <w:r>
        <w:rPr>
          <w:color w:val="000000"/>
          <w:sz w:val="20"/>
          <w:szCs w:val="20"/>
        </w:rPr>
        <w:t>,</w:t>
      </w:r>
      <w:r w:rsidR="007B2C0B">
        <w:rPr>
          <w:color w:val="000000"/>
          <w:sz w:val="20"/>
          <w:szCs w:val="20"/>
        </w:rPr>
        <w:t xml:space="preserve"> such as </w:t>
      </w:r>
      <w:r>
        <w:rPr>
          <w:color w:val="000000"/>
          <w:sz w:val="20"/>
          <w:szCs w:val="20"/>
        </w:rPr>
        <w:t>supportability, availability</w:t>
      </w:r>
      <w:r w:rsidR="007B2C0B">
        <w:rPr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performance and security</w:t>
      </w:r>
      <w:r w:rsidR="007B2C0B">
        <w:rPr>
          <w:color w:val="000000"/>
          <w:sz w:val="20"/>
          <w:szCs w:val="20"/>
        </w:rPr>
        <w:t>.</w:t>
      </w:r>
    </w:p>
    <w:p w14:paraId="75C77941" w14:textId="77777777" w:rsidR="007B2C0B" w:rsidRPr="007B2C0B" w:rsidRDefault="007B2C0B" w:rsidP="007B2C0B">
      <w:pPr>
        <w:widowControl/>
        <w:spacing w:before="100" w:beforeAutospacing="1" w:after="100" w:afterAutospacing="1" w:line="240" w:lineRule="auto"/>
        <w:ind w:left="720"/>
        <w:rPr>
          <w:color w:val="000000"/>
        </w:rPr>
      </w:pPr>
    </w:p>
    <w:p w14:paraId="06451C8A" w14:textId="77777777" w:rsidR="00697B53" w:rsidRPr="00400EB4" w:rsidRDefault="00697B53">
      <w:pPr>
        <w:pStyle w:val="Heading1"/>
        <w:rPr>
          <w:rFonts w:ascii="Times New Roman" w:hAnsi="Times New Roman"/>
        </w:rPr>
      </w:pPr>
      <w:bookmarkStart w:id="3" w:name="_Toc509420073"/>
      <w:r w:rsidRPr="00400EB4">
        <w:rPr>
          <w:rFonts w:ascii="Times New Roman" w:hAnsi="Times New Roman"/>
        </w:rPr>
        <w:t>Non-functional Requirements</w:t>
      </w:r>
      <w:bookmarkEnd w:id="3"/>
    </w:p>
    <w:p w14:paraId="2464A118" w14:textId="77777777" w:rsidR="0040432F" w:rsidRPr="00400EB4" w:rsidRDefault="0040432F" w:rsidP="0040432F"/>
    <w:p w14:paraId="5A40758A" w14:textId="45A2E096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509420074"/>
      <w:r w:rsidRPr="00400EB4">
        <w:rPr>
          <w:rFonts w:ascii="Times New Roman" w:hAnsi="Times New Roman"/>
        </w:rPr>
        <w:t>Availability</w:t>
      </w:r>
      <w:bookmarkEnd w:id="4"/>
    </w:p>
    <w:p w14:paraId="148EC737" w14:textId="70B3E249" w:rsidR="00FF4DF7" w:rsidRPr="00FF4DF7" w:rsidRDefault="00FF4DF7" w:rsidP="00851D15">
      <w:pPr>
        <w:ind w:left="720"/>
      </w:pPr>
      <w:r>
        <w:tab/>
        <w:t>The ABBS will maintain a constant reliability by being available 24 hours a day, 7 days a week</w:t>
      </w:r>
      <w:r w:rsidR="00967CC1">
        <w:t>, due to the importance of data and the damages incorrect or incomplete data can do</w:t>
      </w:r>
      <w:r>
        <w:t xml:space="preserve">. There shall be </w:t>
      </w:r>
      <w:r w:rsidR="00967CC1">
        <w:tab/>
      </w:r>
      <w:r>
        <w:t>a significantly low percentage of down time due to eventually new features</w:t>
      </w:r>
      <w:r w:rsidR="00851D15">
        <w:t xml:space="preserve">, not exceeding </w:t>
      </w:r>
      <w:r w:rsidR="00967CC1">
        <w:t xml:space="preserve">1% of </w:t>
      </w:r>
      <w:r w:rsidR="00967CC1">
        <w:tab/>
        <w:t xml:space="preserve">the time. </w:t>
      </w:r>
    </w:p>
    <w:p w14:paraId="75EA23CB" w14:textId="5412AD59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509420075"/>
      <w:r w:rsidRPr="00400EB4">
        <w:rPr>
          <w:rFonts w:ascii="Times New Roman" w:hAnsi="Times New Roman"/>
        </w:rPr>
        <w:t>Performance</w:t>
      </w:r>
      <w:bookmarkEnd w:id="5"/>
    </w:p>
    <w:p w14:paraId="23D61F42" w14:textId="3FFCF392" w:rsidR="00851D15" w:rsidRPr="00851D15" w:rsidRDefault="00851D15" w:rsidP="00851D15">
      <w:r>
        <w:tab/>
      </w:r>
      <w:r>
        <w:tab/>
        <w:t>The system shall have no more than 5 seconds delay while directly accessing the database</w:t>
      </w:r>
      <w:r w:rsidR="00967CC1">
        <w:t xml:space="preserve"> and no </w:t>
      </w:r>
      <w:r w:rsidR="00967CC1">
        <w:tab/>
      </w:r>
      <w:r w:rsidR="00967CC1">
        <w:tab/>
        <w:t>more than 1 second delay when an action response is expected.</w:t>
      </w:r>
    </w:p>
    <w:p w14:paraId="326C1BD5" w14:textId="33F2E050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509420076"/>
      <w:r w:rsidRPr="00400EB4">
        <w:rPr>
          <w:rFonts w:ascii="Times New Roman" w:hAnsi="Times New Roman"/>
        </w:rPr>
        <w:t>Security</w:t>
      </w:r>
      <w:bookmarkEnd w:id="6"/>
    </w:p>
    <w:p w14:paraId="07942838" w14:textId="6618F4FD" w:rsidR="00967CC1" w:rsidRPr="00967CC1" w:rsidRDefault="00967CC1" w:rsidP="00967CC1">
      <w:r>
        <w:tab/>
      </w:r>
      <w:r>
        <w:tab/>
        <w:t xml:space="preserve">The system shall impose users to be logged </w:t>
      </w:r>
      <w:proofErr w:type="gramStart"/>
      <w:r>
        <w:t>in order to</w:t>
      </w:r>
      <w:proofErr w:type="gramEnd"/>
      <w:r>
        <w:t xml:space="preserve"> perform the available operation and access </w:t>
      </w:r>
      <w:r>
        <w:tab/>
        <w:t>its features.</w:t>
      </w:r>
    </w:p>
    <w:p w14:paraId="28B5190E" w14:textId="1FA84D5F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509420077"/>
      <w:r w:rsidRPr="00400EB4">
        <w:rPr>
          <w:rFonts w:ascii="Times New Roman" w:hAnsi="Times New Roman"/>
        </w:rPr>
        <w:t>Usability</w:t>
      </w:r>
      <w:bookmarkEnd w:id="7"/>
    </w:p>
    <w:p w14:paraId="16AD083C" w14:textId="45947F3C" w:rsidR="009B2A54" w:rsidRPr="009B2A54" w:rsidRDefault="009B2A54" w:rsidP="009B2A54">
      <w:r>
        <w:tab/>
      </w:r>
      <w:r>
        <w:tab/>
        <w:t>The user interface shall be design for ease-of-use and appropriate for users with no additional training on the System. The user interface shall be Android compliant.</w:t>
      </w:r>
      <w:bookmarkStart w:id="8" w:name="_GoBack"/>
      <w:bookmarkEnd w:id="8"/>
    </w:p>
    <w:p w14:paraId="468EFF3C" w14:textId="77777777" w:rsidR="0040432F" w:rsidRPr="00400EB4" w:rsidRDefault="0040432F" w:rsidP="0040432F"/>
    <w:p w14:paraId="76E26FC5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9" w:name="_Toc509420078"/>
      <w:r w:rsidRPr="00400EB4">
        <w:rPr>
          <w:rFonts w:ascii="Times New Roman" w:hAnsi="Times New Roman"/>
        </w:rPr>
        <w:t>Design Constraints</w:t>
      </w:r>
      <w:bookmarkEnd w:id="9"/>
    </w:p>
    <w:p w14:paraId="67E6C3A3" w14:textId="11317197" w:rsidR="00E421C6" w:rsidRPr="0057779A" w:rsidRDefault="0057779A" w:rsidP="001C12A4">
      <w:pPr>
        <w:pStyle w:val="InfoBlue"/>
        <w:rPr>
          <w:i w:val="0"/>
          <w:color w:val="auto"/>
        </w:rPr>
      </w:pPr>
      <w:r>
        <w:rPr>
          <w:i w:val="0"/>
        </w:rPr>
        <w:tab/>
      </w:r>
      <w:r>
        <w:rPr>
          <w:i w:val="0"/>
          <w:color w:val="auto"/>
        </w:rPr>
        <w:t xml:space="preserve">The system must be implemented in Android Studio and </w:t>
      </w:r>
      <w:r w:rsidR="00F45A42">
        <w:rPr>
          <w:i w:val="0"/>
          <w:color w:val="auto"/>
        </w:rPr>
        <w:t>must</w:t>
      </w:r>
      <w:r>
        <w:rPr>
          <w:i w:val="0"/>
          <w:color w:val="auto"/>
        </w:rPr>
        <w:t xml:space="preserve"> </w:t>
      </w:r>
      <w:r w:rsidR="00682B39">
        <w:rPr>
          <w:i w:val="0"/>
          <w:color w:val="auto"/>
        </w:rPr>
        <w:t>be operable</w:t>
      </w:r>
      <w:r>
        <w:rPr>
          <w:i w:val="0"/>
          <w:color w:val="auto"/>
        </w:rPr>
        <w:t xml:space="preserve"> on Android devices only.</w:t>
      </w:r>
    </w:p>
    <w:p w14:paraId="1AEC33C9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55CF0F" w14:textId="77777777" w:rsidR="000336C9" w:rsidRDefault="000336C9">
      <w:pPr>
        <w:spacing w:line="240" w:lineRule="auto"/>
      </w:pPr>
      <w:r>
        <w:separator/>
      </w:r>
    </w:p>
  </w:endnote>
  <w:endnote w:type="continuationSeparator" w:id="0">
    <w:p w14:paraId="12016CA6" w14:textId="77777777" w:rsidR="000336C9" w:rsidRDefault="000336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EAC4B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A4B0AE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27223C7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9631C0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FF49F8" w14:textId="7686C799" w:rsidR="00E421C6" w:rsidRDefault="00AD64E8">
          <w:pPr>
            <w:jc w:val="center"/>
          </w:pPr>
          <w:r>
            <w:sym w:font="Symbol" w:char="F0D3"/>
          </w:r>
          <w:fldSimple w:instr=" DOCPROPERTY &quot;Company&quot;  \* MERGEFORMAT ">
            <w:r w:rsidR="00195C62">
              <w:t>Dănilă Vlad-Mihai</w:t>
            </w:r>
          </w:fldSimple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5E7527">
            <w:rPr>
              <w:noProof/>
            </w:rPr>
            <w:t>2018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C5AA4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677740F4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0DBE9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6FAC2" w14:textId="77777777" w:rsidR="000336C9" w:rsidRDefault="000336C9">
      <w:pPr>
        <w:spacing w:line="240" w:lineRule="auto"/>
      </w:pPr>
      <w:r>
        <w:separator/>
      </w:r>
    </w:p>
  </w:footnote>
  <w:footnote w:type="continuationSeparator" w:id="0">
    <w:p w14:paraId="5F37682A" w14:textId="77777777" w:rsidR="000336C9" w:rsidRDefault="000336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9EF19" w14:textId="77777777" w:rsidR="00E421C6" w:rsidRDefault="00E421C6">
    <w:pPr>
      <w:rPr>
        <w:sz w:val="24"/>
      </w:rPr>
    </w:pPr>
  </w:p>
  <w:p w14:paraId="6336597D" w14:textId="77777777" w:rsidR="00E421C6" w:rsidRDefault="00E421C6">
    <w:pPr>
      <w:pBdr>
        <w:top w:val="single" w:sz="6" w:space="1" w:color="auto"/>
      </w:pBdr>
      <w:rPr>
        <w:sz w:val="24"/>
      </w:rPr>
    </w:pPr>
  </w:p>
  <w:p w14:paraId="3713EE39" w14:textId="2E6318A1" w:rsidR="00E421C6" w:rsidRDefault="00F05898">
    <w:pPr>
      <w:pBdr>
        <w:bottom w:val="single" w:sz="6" w:space="1" w:color="auto"/>
      </w:pBdr>
      <w:jc w:val="right"/>
    </w:pPr>
    <w:fldSimple w:instr=" DOCPROPERTY &quot;Company&quot;  \* MERGEFORMAT ">
      <w:r w:rsidR="004D01CC">
        <w:rPr>
          <w:rFonts w:ascii="Arial" w:hAnsi="Arial"/>
          <w:b/>
          <w:sz w:val="36"/>
        </w:rPr>
        <w:t>Dănilă Vlad-Mihai</w:t>
      </w:r>
    </w:fldSimple>
  </w:p>
  <w:p w14:paraId="12A6C412" w14:textId="084D470C" w:rsidR="00697B53" w:rsidRDefault="00F0589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4D01CC">
        <w:rPr>
          <w:rFonts w:ascii="Arial" w:hAnsi="Arial"/>
          <w:b/>
          <w:sz w:val="36"/>
        </w:rPr>
        <w:t>30432</w:t>
      </w:r>
    </w:fldSimple>
  </w:p>
  <w:p w14:paraId="22BCA555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3A1F6999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5568EC8F" w14:textId="77777777">
      <w:tc>
        <w:tcPr>
          <w:tcW w:w="6379" w:type="dxa"/>
        </w:tcPr>
        <w:p w14:paraId="1AB869B4" w14:textId="50B17FB2" w:rsidR="00E421C6" w:rsidRDefault="004D01CC">
          <w:r>
            <w:t>Android Blood Bank</w:t>
          </w:r>
        </w:p>
      </w:tc>
      <w:tc>
        <w:tcPr>
          <w:tcW w:w="3179" w:type="dxa"/>
        </w:tcPr>
        <w:p w14:paraId="2FBBDF0E" w14:textId="7DE14722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E421C6" w14:paraId="336F07E2" w14:textId="77777777">
      <w:tc>
        <w:tcPr>
          <w:tcW w:w="6379" w:type="dxa"/>
        </w:tcPr>
        <w:p w14:paraId="354806F0" w14:textId="77777777" w:rsidR="00E421C6" w:rsidRDefault="00F05898">
          <w:fldSimple w:instr=" TITLE  \* MERGEFORMAT ">
            <w:r w:rsidR="00921E0D">
              <w:t>Supplementary Specification</w:t>
            </w:r>
          </w:fldSimple>
        </w:p>
      </w:tc>
      <w:tc>
        <w:tcPr>
          <w:tcW w:w="3179" w:type="dxa"/>
        </w:tcPr>
        <w:p w14:paraId="273EE8A0" w14:textId="74DCA7C3" w:rsidR="00E421C6" w:rsidRDefault="00AD64E8">
          <w:r>
            <w:t xml:space="preserve">  Date:  </w:t>
          </w:r>
          <w:r w:rsidR="004D01CC">
            <w:t>21/03/2018</w:t>
          </w:r>
        </w:p>
      </w:tc>
    </w:tr>
    <w:tr w:rsidR="00E421C6" w14:paraId="7E49021B" w14:textId="77777777">
      <w:tc>
        <w:tcPr>
          <w:tcW w:w="9558" w:type="dxa"/>
          <w:gridSpan w:val="2"/>
        </w:tcPr>
        <w:p w14:paraId="458E4710" w14:textId="56EBD1A1" w:rsidR="00E421C6" w:rsidRDefault="00E421C6"/>
      </w:tc>
    </w:tr>
  </w:tbl>
  <w:p w14:paraId="51E2C915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FE13F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450AAD"/>
    <w:multiLevelType w:val="multilevel"/>
    <w:tmpl w:val="8EDE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6"/>
  </w:num>
  <w:num w:numId="5">
    <w:abstractNumId w:val="15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1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5"/>
  </w:num>
  <w:num w:numId="15">
    <w:abstractNumId w:val="19"/>
  </w:num>
  <w:num w:numId="16">
    <w:abstractNumId w:val="14"/>
  </w:num>
  <w:num w:numId="17">
    <w:abstractNumId w:val="6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17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0336C9"/>
    <w:rsid w:val="00161A84"/>
    <w:rsid w:val="00195C62"/>
    <w:rsid w:val="001C12A4"/>
    <w:rsid w:val="003963E1"/>
    <w:rsid w:val="00400EB4"/>
    <w:rsid w:val="0040432F"/>
    <w:rsid w:val="004D01CC"/>
    <w:rsid w:val="0057308E"/>
    <w:rsid w:val="0057779A"/>
    <w:rsid w:val="005E7527"/>
    <w:rsid w:val="00682B39"/>
    <w:rsid w:val="00697B53"/>
    <w:rsid w:val="00722999"/>
    <w:rsid w:val="007A32FC"/>
    <w:rsid w:val="007B2C0B"/>
    <w:rsid w:val="008421A9"/>
    <w:rsid w:val="00851D15"/>
    <w:rsid w:val="00921E0D"/>
    <w:rsid w:val="00967CC1"/>
    <w:rsid w:val="009B2A54"/>
    <w:rsid w:val="00AD64E8"/>
    <w:rsid w:val="00BA055D"/>
    <w:rsid w:val="00E421C6"/>
    <w:rsid w:val="00EE5133"/>
    <w:rsid w:val="00F05898"/>
    <w:rsid w:val="00F45A42"/>
    <w:rsid w:val="00FF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60ACF"/>
  <w15:docId w15:val="{4F7D7696-64B7-4602-A594-5ADE192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B2C0B"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RUP_SupplementarySpecification</Template>
  <TotalTime>124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Vlad Danila</cp:lastModifiedBy>
  <cp:revision>11</cp:revision>
  <cp:lastPrinted>1899-12-31T22:00:00Z</cp:lastPrinted>
  <dcterms:created xsi:type="dcterms:W3CDTF">2010-02-24T09:18:00Z</dcterms:created>
  <dcterms:modified xsi:type="dcterms:W3CDTF">2018-03-21T16:26:00Z</dcterms:modified>
</cp:coreProperties>
</file>